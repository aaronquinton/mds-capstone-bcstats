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6FD" w:rsidRPr="00E442AC" w:rsidRDefault="00E442AC" w:rsidP="00E442AC">
      <w:pPr>
        <w:pStyle w:val="Title"/>
        <w:rPr>
          <w:lang w:eastAsia="en-CA"/>
        </w:rPr>
      </w:pPr>
      <w:bookmarkStart w:id="0" w:name="_GoBack"/>
      <w:bookmarkEnd w:id="0"/>
      <w:r w:rsidRPr="00E442AC">
        <w:rPr>
          <w:lang w:eastAsia="en-CA"/>
        </w:rPr>
        <w:t>WES2018 MINISTRY ROLLUP KEY</w:t>
      </w:r>
    </w:p>
    <w:p w:rsidR="00A446FD" w:rsidRDefault="001C044A" w:rsidP="00A446FD">
      <w:pPr>
        <w:pStyle w:val="Callout"/>
      </w:pPr>
      <w:r w:rsidRPr="001C044A">
        <w:t>Forests, Lands, Natural Resource Operations and Rural Development</w:t>
      </w:r>
    </w:p>
    <w:p w:rsidR="00A446FD" w:rsidRDefault="00A446FD" w:rsidP="00A446FD">
      <w:pPr>
        <w:pStyle w:val="Heading1"/>
      </w:pPr>
      <w:r>
        <w:t>Level 1 Lookup</w:t>
      </w:r>
    </w:p>
    <w:tbl>
      <w:tblPr>
        <w:tblW w:w="10120" w:type="dxa"/>
        <w:tblInd w:w="93" w:type="dxa"/>
        <w:tblLook w:val="04A0" w:firstRow="1" w:lastRow="0" w:firstColumn="1" w:lastColumn="0" w:noHBand="0" w:noVBand="1"/>
      </w:tblPr>
      <w:tblGrid>
        <w:gridCol w:w="1700"/>
        <w:gridCol w:w="4500"/>
        <w:gridCol w:w="1000"/>
        <w:gridCol w:w="2920"/>
      </w:tblGrid>
      <w:tr w:rsidR="001C044A" w:rsidRPr="001C044A" w:rsidTr="001C044A">
        <w:trPr>
          <w:trHeight w:val="240"/>
          <w:tblHeader/>
        </w:trPr>
        <w:tc>
          <w:tcPr>
            <w:tcW w:w="1700" w:type="dxa"/>
            <w:tcBorders>
              <w:top w:val="nil"/>
              <w:left w:val="nil"/>
              <w:bottom w:val="single" w:sz="4" w:space="0" w:color="DCE6F1"/>
              <w:right w:val="nil"/>
            </w:tcBorders>
            <w:shd w:val="clear" w:color="366092" w:fill="366092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L1_Acronym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DCE6F1"/>
              <w:right w:val="nil"/>
            </w:tcBorders>
            <w:shd w:val="clear" w:color="366092" w:fill="366092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Level1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DCE6F1"/>
              <w:right w:val="nil"/>
            </w:tcBorders>
            <w:shd w:val="clear" w:color="366092" w:fill="366092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DeptID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CE6F1"/>
              <w:right w:val="nil"/>
            </w:tcBorders>
            <w:shd w:val="clear" w:color="366092" w:fill="366092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DeptDesc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BC Wildfire Service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Wildfire Prevention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128-2551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Corporate Services - Wildfire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128-2552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Strategic Initiatives-Wildfire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128-2553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Wildfire Operations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128-2554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Equipment Depot - Wildfire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128-2556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Director - Wildfire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128-2557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Wildfire Risk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128-2558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Fire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Prep Staff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128-2566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Cariboo FC-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Reg</w:t>
            </w:r>
            <w:proofErr w:type="spellEnd"/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128-2567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Cariboo FC-Fuel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128-2570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Coastal FC-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Reg</w:t>
            </w:r>
            <w:proofErr w:type="spellEnd"/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128-2571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Coastal FC-Fuel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128-2580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Kamloops FC -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Reg</w:t>
            </w:r>
            <w:proofErr w:type="spellEnd"/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128-2581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Kamloops FC - Fuel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128-2590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Northwest FC  -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Reg</w:t>
            </w:r>
            <w:proofErr w:type="spellEnd"/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128-2601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Southeast FC -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Reg</w:t>
            </w:r>
            <w:proofErr w:type="spellEnd"/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128-2602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Southeast FC - Fuel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128-2610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Prince George FC -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Reg</w:t>
            </w:r>
            <w:proofErr w:type="spellEnd"/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FLNRORD_2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Corporate Initiatives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128-0700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 Corporate Initiatives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128-0725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Strate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Initiatives Legislation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128-0735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AIB Major Projects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lastRenderedPageBreak/>
              <w:t>FLNRORD_2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Corporate Services for the Natural Resource Ministries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128-1100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FSB CFO FLNRORD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128-1110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FSB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FinPlanReporting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FLNRORD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128-1200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FSB CFO AGRI &amp; ENV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128-1225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FSB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FinPlanReporting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AGRI ENV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128-1240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FSB Financial Operations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128-1300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FSB CFO EMPR &amp; MIRR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128-1335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FSB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FinPlanReporting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EMPR MIRR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128-1340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FSB Fin Policy Compliance Proc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128-1350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FSB Revenue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 Client Services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128-1410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Records FOI &amp; Litigation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128-1425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CSM Kootenay/Boundary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128-1430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Senior Area Manager-Coast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128-1432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CSM West Coast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128-1435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CSM Thompson Okanagan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128-1441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CSM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Region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128-1442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CSM Skeena Region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128-1443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CSM Northeast Region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Senior Area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- North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128-1451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Area Finance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- North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128-1460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Senior Area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- South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128-1461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Reg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Fin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Kamloops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128-1465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CSM - Cariboo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128-1471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Area Finance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- Coast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128-1472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CSM South Coast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128-1480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Manager HQ FLNR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128-1482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Manager HQ ENV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128-1485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Manager HQ AP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128-1501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ADM EFO, MIRR ENV AGRI EMPR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128-1530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Facilities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128-1534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Fleet and Assets Services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128-1620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Director PAWS FLNR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128-1640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Director PAWS MEEAI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ADM EFO, FLNR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128-1710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Executive Director and CIO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128-1720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Client Business Solution 1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128-1730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Technology Services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128-1733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Communications Services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Architecture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128-1745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Business Service Desk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Client Business Solution 2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128-1760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Service Management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128-1765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Infrastructure Services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FLNRORD_3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FLNRORD_4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Deputy Minister and Associate Deputy Minister's Office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128-0500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DMO/ Executive Operations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128-0600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Associate Deputy Minister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FLNRORD_4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Integrated Resource Operations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128-2000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ADM Integrated Resources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128-2110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compliance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128-2141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Compliance Cariboo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128-2142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Compliance Kootenay/Boundary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128-2144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Compliance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128-2145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Compliance Northeast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128-2146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Compliance Skeena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128-2147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Compliance South Coast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128-2148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Compliance Thompson/Ok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128-2149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Compliance  West Coast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128-2200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ED Integrated Operations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Div</w:t>
            </w:r>
            <w:proofErr w:type="spellEnd"/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128-2210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Director,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GeoBC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128-2220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NRS Decision Support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128-2260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Base Mapping &amp; Cadastre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128-2400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Rec Sites &amp; Trails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128-3145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Archaeology Branch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128-3150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 Mountain Resorts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128-3200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Director Heritage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128-3201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Heritage Programs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128-3202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Historic Places &amp; Stewardship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FLNRORD_5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FLNRORD_6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Natural Resource Transformation Secretariat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128-0800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ADMO NRTS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128-0810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Transformation Portfolio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128-0825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Business Transformation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128-0840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Innovation &amp; Integration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FLNRORD_6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FLNRORD_7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Office of the Chief Forester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128-0900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Office of the Chief Forester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Forest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Analy&amp;InvDirector</w:t>
            </w:r>
            <w:proofErr w:type="spellEnd"/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128-2842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Forest Analysis &amp; Data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128-2844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Forest Inventory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128-2846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Inventory Data Management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128-2848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LBIS Inventory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Forest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Impr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Res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Dir/HQ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128-2851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Forest Genetics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128-2852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Seed Pest Management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128-2855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Tree Seed Centre - Base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128-2857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Tree Seed Centre - Recovery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128-2860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Seed Orchard -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Pr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George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128-2862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Seed Orchard -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Skimikin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128-2864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Seed Orchard -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Kalamalka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128-2868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Seed Orchard - Saanich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128-2870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Seed Production Admin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128-2872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Forest Genetics Aux - Recovery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128-2875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CLIMATE CHANGE INTEGRATED PLAN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FLNRORD_7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Regional Operations-Coast Area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128-5100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ADM Regional Operations Coast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128-5150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Coastal Projects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 South Coast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128-5310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Resource Authorizations SC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128-5311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FN Consultations SC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128-5312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Authorizations SC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128-5313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Front Counter BC SC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128-5314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Major Projects SC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128-5315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Water Allocation SC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128-5316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Water Allocation SC - Surface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128-5320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Dir Resource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SC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128-5321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Fish&amp;Wildlife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Hunt. Anglin SC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128-5322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Flood &amp; Water Protection SC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128-5323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Ecosystems Res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SC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128-5325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 Initiatives Land Spat SC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128-5330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Resource Ops Powell River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  Resource Ops Chilliwack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Resource Ops Sea to Sky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 West Coast Region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128-5410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Pricing, Tenures &amp; Mines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128-5411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Pricing WC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128-5412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Tenures WC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128-5420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Dir Resource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WC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128-5422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Fish &amp; Wildlife WC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128-5423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Ecosystems WC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128-5424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Water Protection WC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128-5425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Initiatives WC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128-5426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 Initiatives Land/Spat WC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128-5427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Forest Stewardship WC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128-5428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Research WC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128-5430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Haida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Gwaii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District Office WC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Campbell River District Office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 Island District Office WC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128-5460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NICC District Office WC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128-5480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Director Authorizations WC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128-5481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FN Consultations WC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128-5482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Authorizations WC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128-5483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Water Allocations WC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128-5484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Front Counter BC WC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FLNRORD_8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Regional Operations-North Area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128-7000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ADM Northern Area Ops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Exec Dir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128-7120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Dir Pricing &amp; Tenures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128-7131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Front Counter BC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128-7132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Authorizations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128-7133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Project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128-7135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Lands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128-7137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Water Stewardship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Resource Management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128-7141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Fish, Wildlife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128-7142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Research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128-7143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Geomatics -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128-7144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Landbase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Stewardship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Resource Ops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/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Pr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George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128-7151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Resource Ops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/Mackenzie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128-7152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Res Ops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/Stuart Nechako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128-7230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Authorizations Skeena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128-7231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Front Counter BC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128-7232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FN Consultations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128-7234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Major Projects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128-7235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Lands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128-7237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Water Stewardship Skeena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Management Skeena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128-7241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Fish, Wildlife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128-7242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Ecosystems Skeena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128-7243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Geomatics -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128-7244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Research Skeena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128-7251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Ops Kalum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128-7252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 Ops Skeena/Stikine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128-7253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Resource Ops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Nadina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128-7260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Regional Initiatives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 NE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128-8230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Authorizations NE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128-8231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Front Counter BC NE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128-8232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FN Consultations NE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128-8233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Land Decisions/Mines NE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Management NE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128-8241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Fish, Wildlife&amp; Habitat NE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128-8242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Ecosystems NE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128-8243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Geomatics - Northeast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128-8252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Ops NE Ft Nelson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128-8253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Ops NE Dawson Creek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128-8260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Major Projects NE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FLNRORD_9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Regional Operations-South Area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128-2055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Range operations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128-2060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IP &amp; ER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128-4060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Front Counter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128-6000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ADM Regional Operations South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 Cariboo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128-6120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Resource Authorization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128-6121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FN Consultation Cariboo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128-6122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Crown Lands Cariboo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128-6123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Front Counter BC Cariboo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128-6125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Water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Licensing &amp; Dam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Saf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128-6130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Dir Resource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128-6133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Fish, Wildlife &amp; Habitat-Carib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128-6136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Research - Cariboo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128-6137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Geomatics - Cariboo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Operations Quesnel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128-6145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Operations 100 Mile H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Operations Williams L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RED Kootenay/Boundary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128-6221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Land Authorizations K/B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128-6223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Geomatics K/B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128-6224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FN Consultation K/B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128-6226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Front Counter BC K/B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128-6227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Public Safety/Precinct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KB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128-6230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Dir Resource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K/B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128-6233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Fish &amp; Wildlife K/B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128-6234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Habitat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K/B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128-6235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Recoverable HCTF F&amp;W K/B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128-6236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Recoverable F&amp;W K/B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128-6238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Sciences/Stewardship K/B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128-6245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Resource Operations Rocky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Moun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Operations Selkirk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128-6300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 Thompson/Ok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128-6320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Pricing &amp; Tenures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128-6330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Resource Authorizations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128-6340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Dir Resource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128-6355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Operations Okanagan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128-6370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Operations Kamloops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128-6380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TOR Research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128-6385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Operations Cascades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128-6390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GROUNDWATER SOUTH AREA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FLNRORD_10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FLNRORD_11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Stewardship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ADM Resource Stewardship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128-2820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Resource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Objectives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128-2830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Practices Branch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128-3050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Water Stewardship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128-3075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Comp Water Rights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128-3078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River Forecast Centre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128-3080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Utility Engineering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128-3083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Licensing &amp; Allocation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128-3085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Forecasting &amp; Dam Safety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128-3090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Head Flood Safety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128-5200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Fish &amp; Wildlife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128-5210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Legislative &amp;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Reg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Reform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128-5230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Permit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Auth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Serv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 Bureau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128-5240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Wildlife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128-5250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Fisheries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128-5260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Private Land &amp; WL Kamloops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FLNRORD_11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FLNRORD_12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Rural Development, Lands and Innovation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128-2300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Rural Policy &amp; Programs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128-2350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Regional Economic Operations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128-2355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Community Wildfire Recovery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128-2360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Provincial Disaster Recovery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128-3100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ADM, RDLI Division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128-3135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Crown Land Ops &amp; Restoration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128-3155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Lands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128-3175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Innovation Bio &amp; Indigenous Op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FLNRORD_12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Timber Operations, Pricing and First Nations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ADM Office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128-2710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Trade and Export Policy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128-2720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Engineering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Timber Pricing Branch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Headquarters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128-2755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Chinook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128-2758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Strait of Georgia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128-2760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Seaward/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Tlasta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128-2762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Cariboo-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Chilcotin</w:t>
            </w:r>
            <w:proofErr w:type="spellEnd"/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128-2764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Prince George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128-2766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Stuart-Nechako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128-2768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Peace-Liard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128-2770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Babine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128-2772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Skeena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128-2774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Kootenay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128-2776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Kamloops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128-2778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Okanagan-Columbia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128-3010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First Nations Relations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128-3165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Forest Tenures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128-3170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Comp &amp; Bus Analysis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128-3180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Economic Services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DCE6F1"/>
              <w:left w:val="nil"/>
              <w:bottom w:val="nil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FLNRORD_13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nil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nil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nil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</w:tbl>
    <w:p w:rsidR="00A446FD" w:rsidRDefault="00A446FD" w:rsidP="00A446FD">
      <w:pPr>
        <w:pStyle w:val="Heading1"/>
      </w:pPr>
      <w:r>
        <w:t>Level 2 Lookup</w:t>
      </w:r>
    </w:p>
    <w:tbl>
      <w:tblPr>
        <w:tblW w:w="10120" w:type="dxa"/>
        <w:tblInd w:w="93" w:type="dxa"/>
        <w:tblLook w:val="04A0" w:firstRow="1" w:lastRow="0" w:firstColumn="1" w:lastColumn="0" w:noHBand="0" w:noVBand="1"/>
      </w:tblPr>
      <w:tblGrid>
        <w:gridCol w:w="1700"/>
        <w:gridCol w:w="4500"/>
        <w:gridCol w:w="1000"/>
        <w:gridCol w:w="2920"/>
      </w:tblGrid>
      <w:tr w:rsidR="001C044A" w:rsidRPr="001C044A" w:rsidTr="001C044A">
        <w:trPr>
          <w:trHeight w:val="240"/>
          <w:tblHeader/>
        </w:trPr>
        <w:tc>
          <w:tcPr>
            <w:tcW w:w="1700" w:type="dxa"/>
            <w:tcBorders>
              <w:top w:val="nil"/>
              <w:left w:val="nil"/>
              <w:bottom w:val="single" w:sz="4" w:space="0" w:color="DCE6F1"/>
              <w:right w:val="nil"/>
            </w:tcBorders>
            <w:shd w:val="clear" w:color="366092" w:fill="366092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L2_Acronym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DCE6F1"/>
              <w:right w:val="nil"/>
            </w:tcBorders>
            <w:shd w:val="clear" w:color="366092" w:fill="366092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Level2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DCE6F1"/>
              <w:right w:val="nil"/>
            </w:tcBorders>
            <w:shd w:val="clear" w:color="366092" w:fill="366092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DeptID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CE6F1"/>
              <w:right w:val="nil"/>
            </w:tcBorders>
            <w:shd w:val="clear" w:color="366092" w:fill="366092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DeptDesc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FLNRORD_1_1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Cariboo Fire Centre Regular Staff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128-2566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Cariboo FC-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Reg</w:t>
            </w:r>
            <w:proofErr w:type="spellEnd"/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128-2567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Cariboo FC-Fuel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FLNRORD_1_1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FLNRORD_1_2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Coastal Fire Centre Regular Staff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128-2570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Coastal FC-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Reg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128-2571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Coastal FC-Fuel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FLNRORD_1_2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FLNRORD_1_3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Corporate Services Business Area Regular Staff and Equipment Depot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128-2551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Corporate Services - Wildfire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128-2554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Equipment Depot - Wildfire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FLNRORD_1_3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FLNRORD_1_4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Fire Management and Wildfire Operations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128-2553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Wildfire Operations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128-2558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Fire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Prep Staff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FLNRORD_1_4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FLNRORD_1_5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Kamloops Fire Centre Regular Staff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128-2580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Kamloops FC -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Reg</w:t>
            </w:r>
            <w:proofErr w:type="spellEnd"/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128-2581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Kamloops FC - Fuel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FLNRORD_1_5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FLNRORD_1_6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Prince George Fire Centre Regular Staff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128-2610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Prince George FC -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Reg</w:t>
            </w:r>
            <w:proofErr w:type="spellEnd"/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FLNRORD_1_6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FLNRORD_1_7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Southeast Fire Centre Regular Staff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128-2601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Southeast FC -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Reg</w:t>
            </w:r>
            <w:proofErr w:type="spellEnd"/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128-2602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Southeast FC - Fuel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FLNRORD_1_7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FLNRORD_1_8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Strategic Initiatives-Wildfire and Northwest Fire Centre Regular Staff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128-2552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Strategic Initiatives-Wildfire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128-2590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Northwest FC  -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Reg</w:t>
            </w:r>
            <w:proofErr w:type="spellEnd"/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FLNRORD_1_8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FLNRORD_1_9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Wildfire Prevention, Wildfire Risk and Director-Wildfire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Wildfire Prevention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128-2556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Director - Wildfire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128-2557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Wildfire Risk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FLNRORD_1_9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Client Services Branch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 Client Services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128-1410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Records FOI &amp; Litigation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128-1425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CSM Kootenay/Boundary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128-1430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Senior Area Manager-Coast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128-1432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CSM West Coast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128-1435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CSM Thompson Okanagan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128-1441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CSM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Region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128-1442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CSM Skeena Region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128-1443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CSM Northeast Region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Senior Area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- North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128-1451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Area Finance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- North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128-1460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Senior Area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- South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128-1461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Reg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Fin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Kamloops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128-1465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CSM - Cariboo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128-1471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Area Finance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- Coast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128-1472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CSM South Coast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128-1480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Manager HQ FLNR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128-1482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Manager HQ ENV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128-1485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Manager HQ AP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128-1530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Facilities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128-1534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Fleet and Assets Services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FLNRORD_3_1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FLNRORD_3_2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Financial Services Branch, PAWS MEEAI and ADMO MEEAI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128-1100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FSB CFO FLNRORD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128-1110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FSB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FinPlanReporting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FLNRORD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128-1200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FSB CFO AGRI &amp; ENV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128-1225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FSB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FinPlanReporting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AGRI ENV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128-1240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FSB Financial Operations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128-1300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FSB CFO EMPR &amp; MIRR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128-1335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FSB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FinPlanReporting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EMPR MIRR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128-1340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FSB Fin Policy Compliance Proc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128-1350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FSB Revenue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128-1501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ADM EFO, MIRR ENV AGRI EMPR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128-1640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Director PAWS MEEAI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FLNRORD_3_2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FLNRORD_3_3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Information Management Branch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128-1710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Executive Director and CIO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128-1720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Client Business Solution 1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128-1730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Technology Services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128-1733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Communications Services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Architecture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128-1745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Business Service Desk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Client Business Solution 2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128-1760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Service Management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128-1765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Infrastructure Services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FLNRORD_3_3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FLNRORD_3_4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PAWS FLNRORD and ADMO FLNRORD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128-1620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Director PAWS FLNR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ADM EFO, FLNR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FLNRORD_3_4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FLNRORD_5_1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Archaeology Branch and ADMO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128-2000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ADM Integrated Resources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128-2200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ED Integrated Operations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Div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128-3145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Archaeology Branch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FLNRORD_5_1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FLNRORD_5_2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Compliance and Enforcement Branch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128-2110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compliance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128-2141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Compliance Cariboo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128-2142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Compliance Kootenay/Boundary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128-2144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Compliance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128-2145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Compliance Northeast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128-2146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Compliance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128-2147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Compliance South Coast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128-2148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Compliance Thompson/Ok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128-2149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Compliance  West Coast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FLNRORD_5_2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FLNRORD_5_3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GeoBC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Branch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128-2210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Director,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GeoBC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128-2220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NRS Decision Support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128-2260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Base Mapping &amp; Cadastre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FLNRORD_5_3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FLNRORD_5_4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Heritage Branch and Mountain Resorts Branch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128-3150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 Mountain Resorts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128-3200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Director Heritage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128-3201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Heritage Programs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128-3202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Historic Places &amp; Stewardship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FLNRORD_5_4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FLNRORD_5_5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Recreation Sites and Trails Branch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128-2400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Rec Sites &amp; Trails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FLNRORD_5_5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FLNRORD_6_1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Business Transformation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128-0825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Business Transformation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FLNRORD_6_1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FLNRORD_6_2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Innovation &amp; Integration and ADMO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128-0800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ADMO NRTS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128-0810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Transformation Portfolio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128-0840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Innovation &amp; Integration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FLNRORD_6_2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FLNRORD_7_1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Climate Change &amp; Int. Planning, Forest Analysis &amp; Inv. Branch &amp; OCF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128-0900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Office of the Chief Forester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Forest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Analy&amp;InvDirector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128-2842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Forest Analysis &amp; Data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</w:t>
            </w:r>
            <w:proofErr w:type="spellEnd"/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128-2844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Forest Inventory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128-2846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Inventory Data Management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128-2848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LBIS Inventory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128-2875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CLIMATE CHANGE INTEGRATED PLAN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FLNRORD_7_1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FLNRORD_7_2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Forest Improvement and Research Management Branch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Forest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Impr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Res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Dir/HQ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128-2851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Forest Genetics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128-2852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Seed Pest Management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128-2855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Tree Seed Centre - Base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128-2857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Tree Seed Centre - Recovery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128-2860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Seed Orchard -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Pr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George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128-2862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Seed Orchard -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Skimikin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128-2864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Seed Orchard -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Kalamalka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128-2868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Seed Orchard - Saanich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128-2870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Seed Production Admin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128-2872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Forest Genetics Aux - Recovery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FLNRORD_7_2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FLNRORD_8_1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South Coast Region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 South Coast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128-5310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Resource Authorizations SC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128-5311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FN Consultations SC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128-5312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Authorizations SC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128-5313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Front Counter BC SC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128-5314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Major Projects SC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128-5315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Water Allocation SC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128-5316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Water Allocation SC - Surface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128-5320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Dir Resource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SC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128-5321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Fish&amp;Wildlife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Hunt. Anglin SC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128-5322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Flood &amp; Water Protection SC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128-5323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Ecosystems Res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SC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128-5325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 Initiatives Land Spat SC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128-5330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Resource Ops Powell River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  Resource Ops Chilliwack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Resource Ops Sea to Sky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FLNRORD_8_1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West Coast Region and ADMO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128-5100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ADM Regional Operations Coast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128-5150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Coastal Projects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 West Coast Region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128-5410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Pricing, Tenures &amp; Mines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128-5411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Pricing WC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128-5412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Tenures WC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128-5420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Dir Resource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WC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128-5422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Fish &amp; Wildlife WC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128-5423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Ecosystems WC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128-5424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Water Protection WC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128-5425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Initiatives WC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128-5426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 Initiatives Land/Spat WC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128-5427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Forest Stewardship WC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128-5428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Research WC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128-5430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Haida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Gwaii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District Office WC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Campbell River District Office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 Island District Office WC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128-5460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NICC District Office WC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128-5480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Director Authorizations WC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128-5481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FN Consultations WC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128-5482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Authorizations WC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128-5483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Water Allocations WC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128-5484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Front Counter BC WC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FLNRORD_8_2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FLNRORD_9_1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Northeast Region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 NE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128-8230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Authorizations NE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128-8231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Front Counter BC NE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128-8232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FN Consultations NE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128-8233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Land Decisions/Mines NE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Management NE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128-8241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Fish, Wildlife&amp; Habitat NE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128-8242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Ecosystems NE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128-8243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Geomatics - Northeast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128-8252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Ops NE Ft Nelson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128-8253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Ops NE Dawson Creek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128-8260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Major Projects NE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FLNRORD_9_1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FLNRORD_9_2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Region and ADMO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128-7000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ADM Northern Area Ops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Exec Dir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128-7120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Dir Pricing &amp; Tenures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128-7131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Front Counter BC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128-7132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Authorizations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128-7133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Project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128-7135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Lands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128-7137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Water Stewardship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Resource Management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128-7141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Fish, Wildlife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128-7142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Research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128-7143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Geomatics -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128-7144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Landbase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Stewardship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Resource Ops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/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Pr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George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128-7151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Resource Ops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/Mackenzie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128-7152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Res Ops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/Stuart Nechako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FLNRORD_9_2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FLNRORD_9_3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Skeena Region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128-7230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Authorizations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128-7231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Front Counter BC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128-7232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FN Consultations Skeena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128-7234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Major Projects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128-7235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Lands Skeena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128-7237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Water Stewardship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Management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128-7241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Fish, Wildlife Skeena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128-7242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Ecosystems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128-7243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Geomatics - Skeena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128-7244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Research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128-7251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Ops Kalum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128-7252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 Ops Skeena/Stikine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128-7253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Resource Ops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Nadina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128-7260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Regional Initiatives Skeena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FLNRORD_9_3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FLNRORD_10_1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Cariboo Region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 Cariboo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128-6120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Resource Authorization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128-6121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FN Consultation Cariboo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128-6122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Crown Lands Cariboo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128-6123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Front Counter BC Cariboo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128-6125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Water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Licensing &amp; Dam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Saf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128-6130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Dir Resource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128-6133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Fish, Wildlife &amp; Habitat-Carib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128-6136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Research - Cariboo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128-6137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Geomatics - Cariboo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Operations Quesnel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128-6145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Operations 100 Mile H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Operations Williams L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FLNRORD_10_1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FLNRORD_10_2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FrontCounterBC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-Headquarters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128-4060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Front Counter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FLNRORD_10_2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FLNRORD_10_3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Kootenay/Boundary Region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RED Kootenay/Boundary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128-6221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Land Authorizations K/B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128-6223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Geomatics K/B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128-6224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FN Consultation K/B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128-6226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Front Counter BC K/B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128-6227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Public Safety/Precinct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KB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128-6230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Dir Resource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K/B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128-6233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Fish &amp; Wildlife K/B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128-6234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Habitat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K/B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128-6235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Recoverable HCTF F&amp;W K/B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128-6236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Recoverable F&amp;W K/B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128-6238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Sciences/Stewardship K/B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128-6245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Resource Operations Rocky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Moun</w:t>
            </w:r>
            <w:proofErr w:type="spellEnd"/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Operations Selkirk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FLNRORD_10_3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FLNRORD_10_4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Range Branch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128-2055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Range operations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128-2060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IP &amp; ER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FLNRORD_10_4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FLNRORD_10_5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Thompson/Okanagan Region and ADMO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128-6000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ADM Regional Operations South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128-6300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 Thompson/Ok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128-6320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Pricing &amp; Tenures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128-6330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Resource Authorizations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128-6340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Dir Resource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128-6355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Operations Okanagan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128-6370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Operations Kamloops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128-6380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TOR Research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128-6385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Operations Cascades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128-6390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GROUNDWATER SOUTH AREA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FLNRORD_10_5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FLNRORD_11_1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Fish, Wildlife and Habitat Management Branch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128-5200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Fish &amp; Wildlife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128-5210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Legislative &amp;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Reg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Reform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128-5230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Permit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Auth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Serv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 Bureau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128-5240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Wildlife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128-5250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Fisheries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128-5260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Private Land &amp; WL Kamloops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FLNRORD_11_1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FLNRORD_11_2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Management Objectives Branch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128-2820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Resource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Objectives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FLNRORD_11_2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FLNRORD_11_3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Practices Branch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128-2830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Practices Branch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FLNRORD_11_3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FLNRORD_11_4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Water Management Branch and ADMO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ADM Resource Stewardship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128-3050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Water Stewardship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128-3075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Comp Water Rights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128-3078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River Forecast Centre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128-3080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Utility Engineering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128-3083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Licensing &amp; Allocation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128-3085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Forecasting &amp; Dam Safety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128-3090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Head Flood Safety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FLNRORD_11_4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FLNRORD_12_1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Crown Land Opportunities &amp; Restoration, Lands and ADMO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128-3100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ADM, RDLI Division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128-3135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Crown Land Ops &amp; Restoration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128-3155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Lands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FLNRORD_12_1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FLNRORD_12_2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Reg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Eco Ops, Rural Pol &amp;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Prog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, Recovery,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Innov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Bio &amp; Indigenous Ops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128-2300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Rural Policy &amp; Programs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128-2350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Regional Economic Operations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128-2355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Community Wildfire Recovery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128-2360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Provincial Disaster Recovery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128-3175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Innovation Bio &amp; Indigenous Op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FLNRORD_12_2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FLNRORD_13_1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BC Timber Sales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Headquarters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128-2755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Chinook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128-2758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Strait of Georgia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128-2760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Seaward/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Tlasta</w:t>
            </w:r>
            <w:proofErr w:type="spellEnd"/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128-2762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Cariboo-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Chilcotin</w:t>
            </w:r>
            <w:proofErr w:type="spellEnd"/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128-2764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Prince George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128-2766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Stuart-Nechako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128-2768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Peace-Liard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128-2770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Babine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128-2772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Skeena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128-2774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Kootenay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128-2776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Kamloops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128-2778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Okanagan-Columbia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FLNRORD_13_1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FLNRORD_13_2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Comp &amp; Bus Analysis, Econ. Services, FN Relations, Trade/Export &amp; ADMO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ADM Office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128-2710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Trade and Export Policy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128-3010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First Nations Relations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128-3170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Comp &amp; Bus Analysis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128-3180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Economic Services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FLNRORD_13_2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FLNRORD_13_3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Engineering Branch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128-2720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Engineering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FLNRORD_13_3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FLNRORD_13_4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Forest Tenures Branch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128-3165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Forest Tenures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FLNRORD_13_4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FLNRORD_13_5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Timber Pricing Branch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Timber Pricing Branch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nil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FLNRORD_13_5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nil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nil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nil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</w:tbl>
    <w:p w:rsidR="00A446FD" w:rsidRDefault="00A446FD" w:rsidP="00A446FD">
      <w:pPr>
        <w:pStyle w:val="Heading1"/>
      </w:pPr>
      <w:r>
        <w:t>Level 3 Lookup</w:t>
      </w:r>
    </w:p>
    <w:tbl>
      <w:tblPr>
        <w:tblW w:w="10120" w:type="dxa"/>
        <w:tblInd w:w="93" w:type="dxa"/>
        <w:tblLook w:val="04A0" w:firstRow="1" w:lastRow="0" w:firstColumn="1" w:lastColumn="0" w:noHBand="0" w:noVBand="1"/>
      </w:tblPr>
      <w:tblGrid>
        <w:gridCol w:w="1765"/>
        <w:gridCol w:w="4456"/>
        <w:gridCol w:w="996"/>
        <w:gridCol w:w="2903"/>
      </w:tblGrid>
      <w:tr w:rsidR="001C044A" w:rsidRPr="001C044A" w:rsidTr="001C044A">
        <w:trPr>
          <w:trHeight w:val="240"/>
          <w:tblHeader/>
        </w:trPr>
        <w:tc>
          <w:tcPr>
            <w:tcW w:w="1700" w:type="dxa"/>
            <w:tcBorders>
              <w:top w:val="nil"/>
              <w:left w:val="nil"/>
              <w:bottom w:val="single" w:sz="4" w:space="0" w:color="DCE6F1"/>
              <w:right w:val="nil"/>
            </w:tcBorders>
            <w:shd w:val="clear" w:color="366092" w:fill="366092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L3_Acronym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DCE6F1"/>
              <w:right w:val="nil"/>
            </w:tcBorders>
            <w:shd w:val="clear" w:color="366092" w:fill="366092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Level3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DCE6F1"/>
              <w:right w:val="nil"/>
            </w:tcBorders>
            <w:shd w:val="clear" w:color="366092" w:fill="366092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DeptID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CE6F1"/>
              <w:right w:val="nil"/>
            </w:tcBorders>
            <w:shd w:val="clear" w:color="366092" w:fill="366092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DeptDesc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FLNRORD_3_1_1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Client Services Branch-North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128-1441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CSM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Region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128-1442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CSM Skeena Region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128-1443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CSM Northeast Region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Senior Area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- North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128-1451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Area Finance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- North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FLNRORD_3_1_1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FLNRORD_3_1_2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Client Services Branch-South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128-1425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CSM Kootenay/Boundary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128-1435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CSM Thompson Okanagan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128-1460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Senior Area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- South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128-1461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Reg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Fin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Kamloops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128-1465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CSM - Cariboo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FLNRORD_3_1_2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FLNRORD_3_1_3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CSB Coast and Records, FOI &amp; Litigation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128-1410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Records FOI &amp; Litigation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128-1430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Senior Area Manager-Coast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128-1432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CSM West Coast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128-1471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Area Finance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- Coast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128-1472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CSM South Coast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FLNRORD_3_1_3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FLNRORD_3_1_4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CSB ENV, FLNRORD, Accounts Payable and Executive Director's Office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 Client Services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128-1480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Manager HQ FLNR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128-1482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Manager HQ ENV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128-1485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Manager HQ AP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FLNRORD_3_1_4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FLNRORD_3_1_5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Facilities, Fleet and Assets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128-1530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Facilities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128-1534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Fleet and Assets Services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FLNRORD_3_1_5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FLNRORD_3_2_1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Financial Operations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128-1240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FSB Financial Operations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FLNRORD_3_2_1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FLNRORD_3_2_2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Financial Planning and Reporting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128-1110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FSB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FinPlanReporting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FLNRORD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128-1225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FSB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FinPlanReporting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AGRI ENV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128-1335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FSB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FinPlanReporting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EMPR MIRR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FLNRORD_3_2_2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FLNRORD_3_2_3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Financial Policy &amp; Compliance, CFO Offices, PAWS MEEAI and ADMO MEEAI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128-1100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FSB CFO FLNRORD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128-1200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FSB CFO AGRI &amp; ENV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128-1300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FSB CFO EMPR &amp; MIRR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128-1340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FSB Fin Policy Compliance Proc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128-1501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ADM EFO, MIRR ENV AGRI EMPR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128-1640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Director PAWS MEEAI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FLNRORD_3_2_3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lastRenderedPageBreak/>
              <w:t>FLNRORD_3_2_4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Revenue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128-1350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FSB Revenue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FLNRORD_3_2_4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FLNRORD_3_3_1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Architecture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Architecture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FLNRORD_3_3_1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FLNRORD_3_3_2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Business Service Desk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128-1745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Business Service Desk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FLNRORD_3_3_2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FLNRORD_3_3_3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Client Business Solutions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128-1720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Client Business Solution 1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Client Business Solution 2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FLNRORD_3_3_3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FLNRORD_3_3_4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Communications Services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128-1733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Communications Services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FLNRORD_3_3_4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FLNRORD_3_3_5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Infrastructure Services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128-1765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Infrastructure Services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FLNRORD_3_3_5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FLNRORD_3_3_6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Service Management, Technology Services &amp; Executive Director/CIO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128-1710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Executive Director and CIO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128-1730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Technology Services</w:t>
            </w:r>
          </w:p>
        </w:tc>
      </w:tr>
      <w:tr w:rsidR="001C044A" w:rsidRPr="001C044A" w:rsidTr="001C044A">
        <w:trPr>
          <w:trHeight w:val="30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128-1760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Service Management</w:t>
            </w:r>
          </w:p>
        </w:tc>
      </w:tr>
      <w:tr w:rsidR="001C044A" w:rsidRPr="001C044A" w:rsidTr="001C044A">
        <w:trPr>
          <w:trHeight w:val="495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FLNRORD_3_3_6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FLNRORD_5_2_1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Compliance and Enforcement-HQ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128-2110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compliance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FLNRORD_5_2_1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FLNRORD_5_2_2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Compliance and Enforcement-Regional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128-2141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Compliance Cariboo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128-2142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Compliance Kootenay/Boundary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128-2144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Compliance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128-2145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Compliance Northeast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128-2146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Compliance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128-2147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Compliance South Coast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128-2148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Compliance Thompson/Ok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128-2149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Compliance  West Coast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FLNRORD_5_2_2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FLNRORD_5_3_1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Base Mapping &amp; Cadastre and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GeoBC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Director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128-2210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Director,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GeoBC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128-2260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Base Mapping &amp; Cadastre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FLNRORD_5_3_1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FLNRORD_5_3_2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Decision Support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128-2220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NRS Decision Support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FLNRORD_5_3_2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lastRenderedPageBreak/>
              <w:t>FLNRORD_7_1_1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Forest Analysis and Data Management and Director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Forest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Analy&amp;InvDirector</w:t>
            </w:r>
            <w:proofErr w:type="spellEnd"/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128-2842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Forest Analysis &amp; Data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128-2846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Inventory Data Management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FLNRORD_7_1_1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FLNRORD_7_1_2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Forest Inventory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128-0900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Office of the Chief Forester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128-2844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Forest Inventory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128-2848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LBIS Inventory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128-2875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CLIMATE CHANGE INTEGRATED PLAN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FLNRORD_7_1_2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FLNRORD_7_2_1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FIRM Headquarters, Tree Seed Centre and Seed Production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Forest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Impr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Res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Dir/HQ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128-2852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Seed Pest Management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128-2855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Tree Seed Centre - Base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128-2857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Tree Seed Centre - Recovery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128-2860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Seed Orchard -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Pr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George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128-2862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Seed Orchard -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Skimikin</w:t>
            </w:r>
            <w:proofErr w:type="spellEnd"/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128-2864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Seed Orchard -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Kalamalka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128-2868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Seed Orchard - Saanich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128-2870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Seed Production Admin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FLNRORD_7_2_1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FLNRORD_7_2_2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Forest Genetics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128-2851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Forest Genetics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128-2872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Forest Genetics Aux - Recovery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FLNRORD_7_2_2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FLNRORD_8_1_1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Chilliwack Natural Resource District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  Resource Ops Chilliwack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FLNRORD_8_1_1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FLNRORD_8_1_2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First Nations Consultation, Sea to Sky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128-5311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FN Consultations SC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Resource Ops Sea to Sky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FLNRORD_8_1_2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FLNRORD_8_1_3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Regional Executive and Sunshine Coast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 South Coast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128-5330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Resource Ops Powell River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FLNRORD_8_1_3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FLNRORD_8_1_4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Authorizations-South Coast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128-5310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Resource Authorizations SC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128-5312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Authorizations SC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128-5313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Front Counter BC SC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128-5315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Water Allocation SC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128-5316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Water Allocation SC - Surface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128-5322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Flood &amp; Water Protection SC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FLNRORD_8_1_4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FLNRORD_8_1_5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Management-South Coast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128-5314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Major Projects SC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128-5320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Dir Resource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SC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128-5321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Fish&amp;Wildlife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Hunt. Anglin SC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128-5323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Ecosystems Res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SC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128-5325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 Initiatives Land Spat SC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FLNRORD_8_1_5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FLNRORD_8_2_1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Campbell River Natural Resource District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Campbell River District Office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FLNRORD_8_2_1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FLNRORD_8_2_2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North Island Natural Resource District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128-5460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NICC District Office WC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FLNRORD_8_2_2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FLNRORD_8_2_3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Pricing and Tenures &amp; Admin-West Coast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128-5410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Pricing, Tenures &amp; Mines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128-5411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Pricing WC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128-5412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Tenures WC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FLNRORD_8_2_3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FLNRORD_8_2_4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Authorizations-West Coast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128-5100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ADM Regional Operations Coast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128-5481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FN Consultations WC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128-5482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Authorizations WC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128-5483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Water Allocations WC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128-5484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Front Counter BC WC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FLNRORD_8_2_4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FLNRORD_8_2_5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Management-West Coast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128-5422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Fish &amp; Wildlife WC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128-5423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Ecosystems WC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128-5424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Water Protection WC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128-5425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Initiatives WC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128-5426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 Initiatives Land/Spat WC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128-5427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Forest Stewardship WC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128-5428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Research WC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FLNRORD_8_2_5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FLNRORD_8_2_6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South Island Natural Resource District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 Island District Office WC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FLNRORD_8_2_6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FLNRORD_8_2_7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WC ED, Coastal Projects and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Haida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Gwaii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District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128-5150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Coastal Projects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 West Coast Region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128-5420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Dir Resource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WC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128-5430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Haida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Gwaii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District Office WC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128-5480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Director Authorizations WC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lastRenderedPageBreak/>
              <w:t>FLNRORD_8_2_7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FLNRORD_9_1_1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Dawson Creek Natural Resource District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128-8253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Ops NE Dawson Creek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FLNRORD_9_1_1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FLNRORD_9_1_2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Executive Director and Resource Management-Northeast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 NE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128-8232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FN Consultations NE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Management NE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128-8241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Fish, Wildlife&amp; Habitat NE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128-8242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Ecosystems NE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128-8243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Geomatics - Northeast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128-8260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Major Projects NE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FLNRORD_9_1_2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FLNRORD_9_1_3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Authorizations-Northeast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128-8230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Authorizations NE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128-8231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Front Counter BC NE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128-8233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Land Decisions/Mines NE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128-8252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Ops NE Ft Nelson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FLNRORD_9_1_3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FLNRORD_9_2_1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Mackenzie Natural Resource District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Exec Dir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128-7151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Resource Ops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/Mackenzie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FLNRORD_9_2_1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FLNRORD_9_2_2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Pricing and Tenures-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128-7120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Dir Pricing &amp; Tenures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128-7133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Project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FLNRORD_9_2_2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FLNRORD_9_2_3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Prince George Natural Resource District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Resource Ops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/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Pr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George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FLNRORD_9_2_3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FLNRORD_9_2_4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Authorizations-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128-7000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ADM Northern Area Ops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128-7131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Front Counter BC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128-7132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Authorizations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128-7135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Lands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128-7137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Water Stewardship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FLNRORD_9_2_4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FLNRORD_9_2_5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Management-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Resource Management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128-7141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Fish, Wildlife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128-7142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Research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128-7143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Geomatics -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128-7144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Landbase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Stewardship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FLNRORD_9_2_5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FLNRORD_9_2_6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Stuart Nechako Natural Resource District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128-7152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Res Ops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/Stuart Nechako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FLNRORD_9_2_6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FLNRORD_9_3_1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Coast Mountain Natural Resource District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128-7251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Ops Kalum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lastRenderedPageBreak/>
              <w:t>FLNRORD_9_3_1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FLNRORD_9_3_2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Nadina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Natural Resource District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128-7253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Resource Ops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Nadina</w:t>
            </w:r>
            <w:proofErr w:type="spellEnd"/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FLNRORD_9_3_2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FLNRORD_9_3_3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Authorizations-Skeena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128-7230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Authorizations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128-7231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Front Counter BC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128-7232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FN Consultations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128-7235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Lands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128-7237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Water Stewardship Skeena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FLNRORD_9_3_3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FLNRORD_9_3_4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Management-Skeena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128-7234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Major Projects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Management Skeena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128-7241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Fish, Wildlife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128-7242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Ecosystems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128-7243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Geomatics -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128-7244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Research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128-7260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Regional Initiatives Skeena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FLNRORD_9_3_4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FLNRORD_9_3_5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Skeena Stikine Natural Resource District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128-7252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 Ops Skeena/Stikine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FLNRORD_9_3_5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FLNRORD_10_1_1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100 Mile House Natural Resource District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128-6120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Resource Authorization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128-6145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Operations 100 Mile H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FLNRORD_10_1_1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FLNRORD_10_1_2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Cariboo-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Chilcotin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Natural Resource District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Operations Williams L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FLNRORD_10_1_2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FLNRORD_10_1_3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Quesnel Natural Resource District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Operations Quesnel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FLNRORD_10_1_3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FLNRORD_10_1_4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Authorizations-Cariboo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 Cariboo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128-6121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FN Consultation Cariboo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128-6122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Crown Lands Cariboo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128-6123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Front Counter BC Cariboo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128-6125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Water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Licensing &amp; Dam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Saf</w:t>
            </w:r>
            <w:proofErr w:type="spellEnd"/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FLNRORD_10_1_4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FLNRORD_10_1_5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Management-Cariboo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128-6130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Dir Resource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128-6133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Fish, Wildlife &amp; Habitat-Carib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128-6136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Research - Cariboo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128-6137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Geomatics - Cariboo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FLNRORD_10_1_5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FLNRORD_10_3_1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Authorizations-Kootenay/Boundary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RED Kootenay/Boundary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128-6221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Land Authorizations K/B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128-6223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Geomatics K/B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128-6224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FN Consultation K/B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128-6226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Front Counter BC K/B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128-6227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Public Safety/Precinct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KB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FLNRORD_10_3_1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FLNRORD_10_3_2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Management-Kootenay/Boundary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128-6230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Dir Resource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K/B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128-6233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Fish &amp; Wildlife K/B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128-6234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Habitat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K/B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128-6235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Recoverable HCTF F&amp;W K/B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128-6236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Recoverable F&amp;W K/B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128-6238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Sciences/Stewardship K/B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FLNRORD_10_3_2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FLNRORD_10_3_3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Rocky Mountain Natural Resource District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128-6245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Resource Operations Rocky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Moun</w:t>
            </w:r>
            <w:proofErr w:type="spellEnd"/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FLNRORD_10_3_3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FLNRORD_10_3_4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Selkirk Natural Resource District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Operations Selkirk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FLNRORD_10_3_4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FLNRORD_10_5_1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Cascades Natural Resource District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128-6385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Operations Cascades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FLNRORD_10_5_1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FLNRORD_10_5_2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Okanagan-Shuswap Natural Resource District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128-6355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Operations Okanagan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FLNRORD_10_5_2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FLNRORD_10_5_3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Pricing and Tenures-Thompson/Okanagan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128-6320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Pricing &amp; Tenures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FLNRORD_10_5_3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FLNRORD_10_5_4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Authorizations-Thompson/Okanagan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128-6000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ADM Regional Operations South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128-6330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Resource Authorizations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128-6390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GROUNDWATER SOUTH AREA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FLNRORD_10_5_4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FLNRORD_10_5_5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Management-Thompson/Okanagan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128-6300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 Thompson/Ok</w:t>
            </w: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128-6340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Dir Resource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95B3D7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128-6380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TOR Research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FLNRORD_10_5_5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FLNRORD_10_5_6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Thompson Rivers Natural Resource District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128-6370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Operations Kamloops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FLNRORD_10_5_6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FLNRORD_13_1_1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Babine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128-2770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Babine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FLNRORD_13_1_1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lastRenderedPageBreak/>
              <w:t>FLNRORD_13_1_10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Seaward/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Tlasta</w:t>
            </w:r>
            <w:proofErr w:type="spellEnd"/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128-2760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Seaward/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Tlasta</w:t>
            </w:r>
            <w:proofErr w:type="spellEnd"/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FLNRORD_13_1_10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FLNRORD_13_1_11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Skeena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128-2772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Skeena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FLNRORD_13_1_11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FLNRORD_13_1_12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Strait of Georgia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128-2758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Strait of Georgia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FLNRORD_13_1_12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FLNRORD_13_1_13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Stuart-Nechako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128-2766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Stuart-Nechako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FLNRORD_13_1_13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FLNRORD_13_1_2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Cariboo-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Chilcotin</w:t>
            </w:r>
            <w:proofErr w:type="spellEnd"/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128-2762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Cariboo-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Chilcotin</w:t>
            </w:r>
            <w:proofErr w:type="spellEnd"/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FLNRORD_13_1_2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FLNRORD_13_1_3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Chinook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128-2755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Chinook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FLNRORD_13_1_3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FLNRORD_13_1_4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Headquarters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Headquarters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FLNRORD_13_1_4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FLNRORD_13_1_5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Kamloops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128-2776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Kamloops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FLNRORD_13_1_5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FLNRORD_13_1_6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Kootenay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128-2774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Kootenay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FLNRORD_13_1_6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FLNRORD_13_1_7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Okanagan-Columbia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128-2778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Okanagan-Columbia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FLNRORD_13_1_7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FLNRORD_13_1_8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Peace-Liard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128-2768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Peace-Liard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FLNRORD_13_1_8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FLNRORD_13_1_9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Prince George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128-2764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Prince George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nil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FLNRORD_13_1_9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nil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nil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nil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</w:tbl>
    <w:p w:rsidR="00A446FD" w:rsidRDefault="00A446FD" w:rsidP="00A446FD">
      <w:pPr>
        <w:pStyle w:val="Heading1"/>
      </w:pPr>
      <w:r>
        <w:t>Level 4 Lookup</w:t>
      </w:r>
    </w:p>
    <w:tbl>
      <w:tblPr>
        <w:tblW w:w="10120" w:type="dxa"/>
        <w:tblInd w:w="93" w:type="dxa"/>
        <w:tblLook w:val="04A0" w:firstRow="1" w:lastRow="0" w:firstColumn="1" w:lastColumn="0" w:noHBand="0" w:noVBand="1"/>
      </w:tblPr>
      <w:tblGrid>
        <w:gridCol w:w="1756"/>
        <w:gridCol w:w="4465"/>
        <w:gridCol w:w="997"/>
        <w:gridCol w:w="2902"/>
      </w:tblGrid>
      <w:tr w:rsidR="001C044A" w:rsidRPr="001C044A" w:rsidTr="001C044A">
        <w:trPr>
          <w:trHeight w:val="240"/>
          <w:tblHeader/>
        </w:trPr>
        <w:tc>
          <w:tcPr>
            <w:tcW w:w="1700" w:type="dxa"/>
            <w:tcBorders>
              <w:top w:val="nil"/>
              <w:left w:val="nil"/>
              <w:bottom w:val="single" w:sz="4" w:space="0" w:color="DCE6F1"/>
              <w:right w:val="nil"/>
            </w:tcBorders>
            <w:shd w:val="clear" w:color="366092" w:fill="366092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L4_Acronym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DCE6F1"/>
              <w:right w:val="nil"/>
            </w:tcBorders>
            <w:shd w:val="clear" w:color="366092" w:fill="366092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Level4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DCE6F1"/>
              <w:right w:val="nil"/>
            </w:tcBorders>
            <w:shd w:val="clear" w:color="366092" w:fill="366092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DeptID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CE6F1"/>
              <w:right w:val="nil"/>
            </w:tcBorders>
            <w:shd w:val="clear" w:color="366092" w:fill="366092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DeptDesc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FLNRORD_3_3_3_1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Client Business Solution 1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128-1720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Client Business Solution 1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FLNRORD_3_3_3_1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t>FLNRORD_3_3_3_2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Client Business Solution 2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128-1750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Client Business Solution 2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FLNRORD_3_3_3_2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7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FFFFFF"/>
                <w:sz w:val="18"/>
                <w:szCs w:val="18"/>
                <w:lang w:eastAsia="en-CA"/>
              </w:rPr>
              <w:lastRenderedPageBreak/>
              <w:t>FLNRORD_8_2_4_1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Authorizations-West Coast</w:t>
            </w: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128-5482</w:t>
            </w: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Authorizations WC</w:t>
            </w:r>
          </w:p>
        </w:tc>
      </w:tr>
      <w:tr w:rsidR="001C044A" w:rsidRPr="001C044A" w:rsidTr="001C044A">
        <w:trPr>
          <w:trHeight w:val="480"/>
        </w:trPr>
        <w:tc>
          <w:tcPr>
            <w:tcW w:w="1700" w:type="dxa"/>
            <w:tcBorders>
              <w:top w:val="single" w:sz="4" w:space="0" w:color="DCE6F1"/>
              <w:left w:val="nil"/>
              <w:bottom w:val="nil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FLNRORD_8_2_4_1 Total</w:t>
            </w:r>
          </w:p>
        </w:tc>
        <w:tc>
          <w:tcPr>
            <w:tcW w:w="4500" w:type="dxa"/>
            <w:tcBorders>
              <w:top w:val="single" w:sz="4" w:space="0" w:color="DCE6F1"/>
              <w:left w:val="nil"/>
              <w:bottom w:val="nil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single" w:sz="4" w:space="0" w:color="DCE6F1"/>
              <w:left w:val="nil"/>
              <w:bottom w:val="nil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  <w:tc>
          <w:tcPr>
            <w:tcW w:w="2920" w:type="dxa"/>
            <w:tcBorders>
              <w:top w:val="single" w:sz="4" w:space="0" w:color="DCE6F1"/>
              <w:left w:val="nil"/>
              <w:bottom w:val="nil"/>
              <w:right w:val="nil"/>
            </w:tcBorders>
            <w:shd w:val="clear" w:color="95B3D7" w:fill="95B3D7"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</w:p>
        </w:tc>
      </w:tr>
    </w:tbl>
    <w:p w:rsidR="00A446FD" w:rsidRDefault="00A446FD" w:rsidP="00A446FD">
      <w:pPr>
        <w:pStyle w:val="Heading1"/>
      </w:pPr>
      <w:r>
        <w:t>DEPTID Lookup</w:t>
      </w:r>
    </w:p>
    <w:tbl>
      <w:tblPr>
        <w:tblW w:w="9960" w:type="dxa"/>
        <w:tblInd w:w="93" w:type="dxa"/>
        <w:tblLook w:val="04A0" w:firstRow="1" w:lastRow="0" w:firstColumn="1" w:lastColumn="0" w:noHBand="0" w:noVBand="1"/>
      </w:tblPr>
      <w:tblGrid>
        <w:gridCol w:w="1120"/>
        <w:gridCol w:w="3200"/>
        <w:gridCol w:w="1360"/>
        <w:gridCol w:w="1475"/>
        <w:gridCol w:w="1492"/>
        <w:gridCol w:w="1674"/>
      </w:tblGrid>
      <w:tr w:rsidR="001C044A" w:rsidRPr="001C044A" w:rsidTr="001C044A">
        <w:trPr>
          <w:trHeight w:val="240"/>
          <w:tblHeader/>
        </w:trPr>
        <w:tc>
          <w:tcPr>
            <w:tcW w:w="1120" w:type="dxa"/>
            <w:tcBorders>
              <w:top w:val="single" w:sz="8" w:space="0" w:color="366092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DeptID</w:t>
            </w:r>
            <w:proofErr w:type="spellEnd"/>
          </w:p>
        </w:tc>
        <w:tc>
          <w:tcPr>
            <w:tcW w:w="3200" w:type="dxa"/>
            <w:tcBorders>
              <w:top w:val="single" w:sz="8" w:space="0" w:color="366092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DeptDesc</w:t>
            </w:r>
            <w:proofErr w:type="spellEnd"/>
          </w:p>
        </w:tc>
        <w:tc>
          <w:tcPr>
            <w:tcW w:w="1360" w:type="dxa"/>
            <w:tcBorders>
              <w:top w:val="single" w:sz="8" w:space="0" w:color="366092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L1_Acronym</w:t>
            </w:r>
          </w:p>
        </w:tc>
        <w:tc>
          <w:tcPr>
            <w:tcW w:w="1360" w:type="dxa"/>
            <w:tcBorders>
              <w:top w:val="single" w:sz="8" w:space="0" w:color="366092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L2_Acronym</w:t>
            </w:r>
          </w:p>
        </w:tc>
        <w:tc>
          <w:tcPr>
            <w:tcW w:w="1360" w:type="dxa"/>
            <w:tcBorders>
              <w:top w:val="single" w:sz="8" w:space="0" w:color="366092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L3_Acronym</w:t>
            </w:r>
          </w:p>
        </w:tc>
        <w:tc>
          <w:tcPr>
            <w:tcW w:w="1560" w:type="dxa"/>
            <w:tcBorders>
              <w:top w:val="single" w:sz="8" w:space="0" w:color="366092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L4_Acronym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128-0500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DMO/ Executive Operations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128-0600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Associate Deputy Minister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128-0700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Exec Dir Corporate Initiatives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128-0725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Strate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Initiatives Legislation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128-0735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AIB Major Projects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128-0800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ADMO NRTS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FLNRORD_6_2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128-0810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Transformation Portfolio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FLNRORD_6_2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128-0825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Business Transformation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FLNRORD_6_1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128-0840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Innovation &amp; Integration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FLNRORD_6_2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128-0900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Office of the Chief Forester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FLNRORD_7_1_2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128-1100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FSB CFO FLNRORD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FLNRORD_3_2_3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128-1110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FSB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FinPlanReporting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FLNRORD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FLNRORD_3_2_2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128-1200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FSB CFO AGRI &amp; ENV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FLNRORD_3_2_3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128-1225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FSB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FinPlanReporting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AGRI ENV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FLNRORD_3_2_2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128-1240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FSB Financial Operations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FLNRORD_3_2_1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128-1300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FSB CFO EMPR &amp; MIRR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FLNRORD_3_2_3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128-1335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FSB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FinPlanReporting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EMPR MIRR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FLNRORD_3_2_2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128-1340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FSB Fin Policy Compliance Proc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FLNRORD_3_2_3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128-1350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FSB Revenue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FLNRORD_3_2_4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128-1400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Exec Dir Client Services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128-1410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Records FOI &amp; Litigation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128-1425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CSM Kootenay/Boundary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128-1430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Senior Area Manager-Coast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128-1432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CSM West Coast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128-1435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CSM Thompson Okanagan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128-1441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CSM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Region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128-1442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CSM Skeena Region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128-1443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CSM Northeast Region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128-1450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Senior Area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- North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128-1451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Area Finance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- North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128-1460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Senior Area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- South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128-1461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Reg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Fin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Kamloops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128-1465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CSM - Cariboo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128-1471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Area Finance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- Coast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128-1472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CSM South Coast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128-1480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Sr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Manager HQ FLNR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128-1482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Sr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Manager HQ ENV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128-1485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Manager HQ AP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128-1501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ADM EFO, MIRR ENV AGRI EMPR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FLNRORD_3_2_3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128-1530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Dir Facilities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128-1534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Fleet and Assets Services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128-1620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Exec Director PAWS FLNR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128-1640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Exec Director PAWS MEEAI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FLNRORD_3_2_3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128-1700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ADM EFO, FLNR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128-1710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IMB Executive Director and CIO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FLNRORD_3_3_6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128-1720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IMB Client Business Solution 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FLNRORD_3_3_3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FLNRORD_3_3_3_1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128-1730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IMB Technology Services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FLNRORD_3_3_6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128-1733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IMB Communications Services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FLNRORD_3_3_4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128-1740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IMB Architecture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FLNRORD_3_3_1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128-1745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IMB Business Service Desk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FLNRORD_3_3_2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128-1750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IMB Client Business Solution 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FLNRORD_3_3_3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FLNRORD_3_3_3_2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128-1760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IMB Service Management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FLNRORD_3_3_6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128-1765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IMB Infrastructure Services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FLNRORD_3_3_5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128-2000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ADM Integrated Resources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128-2055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Range operations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128-2060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IP &amp; ER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128-2110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Dir compliance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FLNRORD_5_2_1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128-2141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Compliance Cariboo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FLNRORD_5_2_2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128-2142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Compliance Kootenay/Boundary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FLNRORD_5_2_2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128-2144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Compliance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FLNRORD_5_2_2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128-2145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Compliance Northeast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FLNRORD_5_2_2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128-2146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Compliance Skeena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FLNRORD_5_2_2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128-2147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Compliance South Coast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FLNRORD_5_2_2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128-2148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Compliance Thompson/Ok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FLNRORD_5_2_2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128-2149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Compliance  West Coast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FLNRORD_5_2_2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128-2200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ED Integrated Operations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Div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128-2210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Director,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GeoBC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FLNRORD_5_3_1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128-2220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NRS Decision Support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FLNRORD_5_3_2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128-2260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Dir Base Mapping &amp; Cadastre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FLNRORD_5_3_1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128-2300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Rural Policy &amp; Programs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FLNRORD_12_2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128-2350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Regional Economic Operations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FLNRORD_12_2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128-2355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Community Wildfire Recovery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FLNRORD_12_2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128-2360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Provincial Disaster Recovery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FLNRORD_12_2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128-2400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Rec Sites &amp; Trails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128-2550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Wildfire Prevention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128-2551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Corporate Services - Wildfire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128-2552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Strategic Initiatives-Wildfire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128-2553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Wildfire Operations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FLNRORD_1_4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128-2554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Equipment Depot - Wildfire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128-2556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Director - Wildfire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128-2557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Wildfire Risk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128-2558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Fire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Prep Staff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FLNRORD_1_4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128-2566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Cariboo FC-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Reg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128-2567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Cariboo FC-Fuel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128-2570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Coastal FC-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Reg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128-2571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Coastal FC-Fuel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128-2580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Kamloops FC -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Reg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FLNRORD_1_5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128-2581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Kamloops FC - Fuel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FLNRORD_1_5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128-2590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Northwest FC  -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Reg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128-2601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Southeast FC -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Reg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FLNRORD_1_7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128-2602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Southeast FC - Fuel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FLNRORD_1_7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128-2610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Prince George FC -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Reg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FLNRORD_1_6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128-2700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TOPFN ADM Office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128-2710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TOPFN Trade and Export Policy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128-2720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TOPFN Engineering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128-2740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TOPFN Timber Pricing Branch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128-2750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TOPFN BCTS Headquarters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FLNRORD_13_1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FLNRORD_13_1_4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128-2755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TOPFN BCTS Chinook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FLNRORD_13_1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FLNRORD_13_1_3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128-2758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TOPFN BCTS Strait of Georgia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FLNRORD_13_1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FLNRORD_13_1_12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128-2760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TOPFN BCTS Seaward/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Tlasta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FLNRORD_13_1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FLNRORD_13_1_10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128-2762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TOPFN BCTS Cariboo-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Chilcotin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FLNRORD_13_1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FLNRORD_13_1_2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128-2764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TOPFN BCTS Prince George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FLNRORD_13_1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FLNRORD_13_1_9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128-2766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TOPFN BCTS Stuart-Nechako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FLNRORD_13_1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FLNRORD_13_1_13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128-2768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TOPFN BCTS Peace-Liard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FLNRORD_13_1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FLNRORD_13_1_8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128-2770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TOPFN BCTS Babine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FLNRORD_13_1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FLNRORD_13_1_1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128-2772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TOPFN BCTS Skeena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FLNRORD_13_1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FLNRORD_13_1_11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128-2774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TOPFN BCTS Kootenay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FLNRORD_13_1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FLNRORD_13_1_6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128-2776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TOPFN BCTS Kamloops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FLNRORD_13_1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FLNRORD_13_1_5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128-2778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TOPFN BCTS Okanagan-Columbia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FLNRORD_13_1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FLNRORD_13_1_7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128-2800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ADM Resource Stewardship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FLNRORD_11_4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128-2820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Resource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Objectives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128-2830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Resource Practices Branch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128-2840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Forest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Analy&amp;InvDirector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FLNRORD_7_1_1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128-2842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Forest Analysis &amp; Data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Mgm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FLNRORD_7_1_1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128-2844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Forest Inventory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FLNRORD_7_1_2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128-2846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Inventory Data Management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FLNRORD_7_1_1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128-2848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LBIS Inventory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FLNRORD_7_1_2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128-2850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Forest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Impr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Res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Dir/HQ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FLNRORD_7_2_1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128-2851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Forest Genetics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FLNRORD_7_2_2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128-2852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Seed Pest Management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FLNRORD_7_2_1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128-2855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Tree Seed Centre - Base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FLNRORD_7_2_1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128-2857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Tree Seed Centre - Recovery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FLNRORD_7_2_1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128-2860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Seed Orchard -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Pr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George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FLNRORD_7_2_1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128-2862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Seed Orchard -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Skimikin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FLNRORD_7_2_1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128-2864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Seed Orchard -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Kalamalka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FLNRORD_7_2_1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128-2868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Seed Orchard - Saanich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FLNRORD_7_2_1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128-2870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Seed Production Admin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FLNRORD_7_2_1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128-2872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Forest Genetics Aux - Recovery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FLNRORD_7_2_2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128-2875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CLIMATE CHANGE INTEGRATED PLAN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FLNRORD_7_1_2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128-3010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TOPFN First Nations Relations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128-3050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Water Stewardship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FLNRORD_11_4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128-3075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Dir Comp Water Rights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FLNRORD_11_4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128-3078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River Forecast Centre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FLNRORD_11_4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128-3080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Utility Engineering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FLNRORD_11_4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128-3083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Licensing &amp; Allocation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FLNRORD_11_4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128-3085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Forecasting &amp; Dam Safety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FLNRORD_11_4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128-3090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Head Flood Safety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FLNRORD_11_4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128-3100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ADM, RDLI Division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FLNRORD_12_1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128-3135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Crown Land Ops &amp; Restoration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FLNRORD_12_1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128-3145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Dir Archaeology Branch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128-3150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Exec Dir Mountain Resorts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128-3155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Lands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FLNRORD_12_1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128-3165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TOPFN Forest Tenures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128-3170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TOPFN Comp &amp; Bus Analysis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128-3175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Innovation Bio &amp; Indigenous Op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FLNRORD_12_2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128-3180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TOPFN Economic Services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128-3200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Director Heritage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128-3201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Heritage Programs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128-3202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Historic Places &amp; Stewardship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128-4060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Dir Front Counter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128-5100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ADM Regional Operations Coast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128-5150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Coastal Projects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128-5200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Dir Fish &amp; Wildlife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128-5210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Legislative &amp;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Reg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Reform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128-5230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Permit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Auth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Serv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 Bureau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128-5240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Wildlife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128-5250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Fisheries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128-5260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Private Land &amp; WL Kamloops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128-5300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Exec Dir South Coast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FLNRORD_8_1_3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128-5310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Dir Resource Authorizations SC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FLNRORD_8_1_4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128-5311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FN Consultations SC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FLNRORD_8_1_2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128-5312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Authorizations SC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FLNRORD_8_1_4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128-5313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Front Counter BC SC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FLNRORD_8_1_4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128-5314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Major Projects SC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FLNRORD_8_1_5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128-5315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Water Allocation SC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FLNRORD_8_1_4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128-5316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Water Allocation SC - Surface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FLNRORD_8_1_4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128-5320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Dir Resource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SC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FLNRORD_8_1_5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128-5321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Fish&amp;Wildlife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Hunt. Anglin SC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FLNRORD_8_1_5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128-5322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Flood &amp; Water Protection SC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FLNRORD_8_1_4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128-5323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Ecosystems Res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SC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FLNRORD_8_1_5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128-5325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Res Initiatives Land Spat SC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FLNRORD_8_1_5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128-5330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Resource Ops Powell River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FLNRORD_8_1_3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128-5340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  Resource Ops Chilliwack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FLNRORD_8_1_1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128-5350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Resource Ops Sea to Sky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FLNRORD_8_1_2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128-5400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Exec Dir West Coast Region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128-5410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Dir Pricing, Tenures &amp; Mines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128-5411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Pricing WC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128-5412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Tenures WC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128-5420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Dir Resource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WC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128-5422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Fish &amp; Wildlife WC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128-5423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Ecosystems WC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128-5424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Water Protection WC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128-5425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Resource Initiatives WC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128-5426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Res Initiatives Land/Spat WC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128-5427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Forest Stewardship WC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128-5428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Research WC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128-5430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Haida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Gwaii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District Office WC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128-5440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Campbell River District Office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128-5450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S Island District Office WC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128-5460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NICC District Office WC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128-5480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Director Authorizations WC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128-5481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FN Consultations WC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128-5482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Authorizations WC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FLNRORD_8_2_4_1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128-5483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Water Allocations WC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128-5484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Front Counter BC WC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128-6000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ADM Regional Operations South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FLNRORD_10_5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FLNRORD_10_5_4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128-6100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Exec Dir Cariboo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FLNRORD_10_1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FLNRORD_10_1_4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128-6120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Dir Resource Authorization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FLNRORD_10_1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FLNRORD_10_1_1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128-6121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FN Consultation Cariboo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FLNRORD_10_1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FLNRORD_10_1_4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128-6122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Crown Lands Cariboo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FLNRORD_10_1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FLNRORD_10_1_4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128-6123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Front Counter BC Cariboo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FLNRORD_10_1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FLNRORD_10_1_4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128-6125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Water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Licensing &amp; Dam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Saf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FLNRORD_10_1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FLNRORD_10_1_4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128-6130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Dir Resource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FLNRORD_10_1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FLNRORD_10_1_5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128-6133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Fish, Wildlife &amp; Habitat-Carib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FLNRORD_10_1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FLNRORD_10_1_5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128-6136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Research - Cariboo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FLNRORD_10_1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FLNRORD_10_1_5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128-6137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Geomatics - Cariboo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FLNRORD_10_1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FLNRORD_10_1_5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128-6140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Resource Operations Quesnel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FLNRORD_10_1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FLNRORD_10_1_3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128-6145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Resource Operations 100 Mile H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FLNRORD_10_1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FLNRORD_10_1_1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128-6150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Resource Operations Williams L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FLNRORD_10_1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FLNRORD_10_1_2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128-6200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RED Kootenay/Boundary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FLNRORD_10_3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FLNRORD_10_3_1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128-6221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Land Authorizations K/B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FLNRORD_10_3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FLNRORD_10_3_1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128-6223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Geomatics K/B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FLNRORD_10_3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FLNRORD_10_3_1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128-6224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FN Consultation K/B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FLNRORD_10_3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FLNRORD_10_3_1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128-6226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Front Counter BC K/B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FLNRORD_10_3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FLNRORD_10_3_1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128-6227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Public Safety/Precinct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KB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FLNRORD_10_3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FLNRORD_10_3_1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128-6230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Dir Resource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K/B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FLNRORD_10_3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FLNRORD_10_3_2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128-6233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Fish &amp; Wildlife K/B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FLNRORD_10_3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FLNRORD_10_3_2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128-6234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Habitat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K/B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FLNRORD_10_3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FLNRORD_10_3_2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128-6235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Recoverable HCTF F&amp;W K/B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FLNRORD_10_3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FLNRORD_10_3_2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128-6236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Recoverable F&amp;W K/B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FLNRORD_10_3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FLNRORD_10_3_2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128-6238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Sciences/Stewardship K/B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FLNRORD_10_3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FLNRORD_10_3_2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128-6245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Resource Operations Rocky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Moun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FLNRORD_10_3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FLNRORD_10_3_3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128-6250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Resource Operations Selkirk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FLNRORD_10_3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FLNRORD_10_3_4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128-6300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Exec Dir Thompson/Ok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FLNRORD_10_5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FLNRORD_10_5_5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128-6320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Dir Pricing &amp; Tenures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FLNRORD_10_5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FLNRORD_10_5_3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128-6330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Dir Resource Authorizations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FLNRORD_10_5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FLNRORD_10_5_4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128-6340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Dir Resource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FLNRORD_10_5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FLNRORD_10_5_5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128-6355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Resource Operations Okanagan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FLNRORD_10_5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FLNRORD_10_5_2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128-6370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Resource Operations Kamloops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FLNRORD_10_5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FLNRORD_10_5_6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128-6380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TOR Research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FLNRORD_10_5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FLNRORD_10_5_5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128-6385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Resource Operations Cascades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FLNRORD_10_5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FLNRORD_10_5_1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128-6390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GROUNDWATER SOUTH AREA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FLNRORD_10_5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FLNRORD_10_5_4</w:t>
            </w: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128-7000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ADM Northern Area Ops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FLNRORD_9_2_4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128-7100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Exec Dir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FLNRORD_9_2_1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128-7120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Dir Pricing &amp; Tenures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FLNRORD_9_2_2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128-7131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Front Counter BC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FLNRORD_9_2_4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128-7132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Authorizations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FLNRORD_9_2_4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128-7133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Project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FLNRORD_9_2_2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128-7135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Lands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FLNRORD_9_2_4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128-7137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Water Stewardship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FLNRORD_9_2_4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128-7140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Resource Management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FLNRORD_9_2_5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128-7141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Fish, Wildlife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FLNRORD_9_2_5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128-7142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Research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FLNRORD_9_2_5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128-7143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Geomatics -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FLNRORD_9_2_5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128-7144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Landbase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Stewardship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FLNRORD_9_2_5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128-7150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Resource Ops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/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Pr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George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FLNRORD_9_2_3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128-7151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Resource Ops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/Mackenzie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FLNRORD_9_2_1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128-7152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Res Ops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/Stuart Nechako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FLNRORD_9_2_6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128-7200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Exec Dir Skeena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FLNRORD_9_3_3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128-7230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Resource Authorizations Skeena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FLNRORD_9_3_3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128-7231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Front Counter BC Skeena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FLNRORD_9_3_3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128-7232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FN Consultations Skeena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FLNRORD_9_3_3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128-7234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Major Projects Skeena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FLNRORD_9_3_4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128-7235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Lands Skeena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FLNRORD_9_3_3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128-7237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Water Stewardship Skeena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FLNRORD_9_3_3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128-7240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Resource Management Skeena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FLNRORD_9_3_4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128-7241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Fish, Wildlife Skeena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FLNRORD_9_3_4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128-7242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Ecosystems Skeena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FLNRORD_9_3_4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128-7243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Geomatics - Skeena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FLNRORD_9_3_4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128-7244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Research Skeena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FLNRORD_9_3_4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128-7251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Resource Ops Kalum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FLNRORD_9_3_1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128-7252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Res Ops Skeena/Stikine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FLNRORD_9_3_5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128-7253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Resource Ops </w:t>
            </w:r>
            <w:proofErr w:type="spellStart"/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Nadina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FLNRORD_9_3_2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128-7260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Regional Initiatives Skeena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FLNRORD_9_3_4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128-8200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Exec Dir NE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FLNRORD_9_1_2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128-8230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Resource Authorizations NE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FLNRORD_9_1_3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128-8231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Front Counter BC NE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FLNRORD_9_1_3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128-8232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FN Consultations NE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FLNRORD_9_1_2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128-8233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Land Decisions/Mines NE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FLNRORD_9_1_3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128-8240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Resource Management NE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FLNRORD_9_1_2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128-8241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Fish, Wildlife&amp; Habitat NE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FLNRORD_9_1_2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128-8242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Ecosystems NE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FLNRORD_9_1_2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128-8243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Geomatics - Northeast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FLNRORD_9_1_2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128-8252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Resource Ops NE Ft Nelson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FLNRORD_9_1_3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128-8253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Resource Ops NE Dawson Creek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FLNRORD_9_1_1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1C044A" w:rsidRPr="001C044A" w:rsidTr="001C044A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128-8260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Major Projects NE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FLNRORD_9_1_2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</w:tbl>
    <w:p w:rsidR="00A446FD" w:rsidRDefault="00A446FD" w:rsidP="00A446FD">
      <w:pPr>
        <w:pStyle w:val="Heading1"/>
      </w:pPr>
      <w:r>
        <w:t>Reverse Lookup</w:t>
      </w:r>
    </w:p>
    <w:tbl>
      <w:tblPr>
        <w:tblW w:w="10372" w:type="dxa"/>
        <w:tblInd w:w="93" w:type="dxa"/>
        <w:tblLook w:val="04A0" w:firstRow="1" w:lastRow="0" w:firstColumn="1" w:lastColumn="0" w:noHBand="0" w:noVBand="1"/>
      </w:tblPr>
      <w:tblGrid>
        <w:gridCol w:w="1360"/>
        <w:gridCol w:w="1660"/>
        <w:gridCol w:w="1677"/>
        <w:gridCol w:w="1755"/>
        <w:gridCol w:w="1000"/>
        <w:gridCol w:w="2920"/>
      </w:tblGrid>
      <w:tr w:rsidR="001C044A" w:rsidRPr="001C044A" w:rsidTr="001C044A">
        <w:trPr>
          <w:trHeight w:val="240"/>
          <w:tblHeader/>
        </w:trPr>
        <w:tc>
          <w:tcPr>
            <w:tcW w:w="1360" w:type="dxa"/>
            <w:tcBorders>
              <w:top w:val="single" w:sz="8" w:space="0" w:color="366092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L1_Acronym</w:t>
            </w:r>
          </w:p>
        </w:tc>
        <w:tc>
          <w:tcPr>
            <w:tcW w:w="1660" w:type="dxa"/>
            <w:tcBorders>
              <w:top w:val="single" w:sz="8" w:space="0" w:color="366092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L2_Acronym</w:t>
            </w:r>
          </w:p>
        </w:tc>
        <w:tc>
          <w:tcPr>
            <w:tcW w:w="1677" w:type="dxa"/>
            <w:tcBorders>
              <w:top w:val="single" w:sz="8" w:space="0" w:color="366092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L3_Acronym</w:t>
            </w:r>
          </w:p>
        </w:tc>
        <w:tc>
          <w:tcPr>
            <w:tcW w:w="1755" w:type="dxa"/>
            <w:tcBorders>
              <w:top w:val="single" w:sz="8" w:space="0" w:color="366092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L4_Acronym</w:t>
            </w:r>
          </w:p>
        </w:tc>
        <w:tc>
          <w:tcPr>
            <w:tcW w:w="1000" w:type="dxa"/>
            <w:tcBorders>
              <w:top w:val="single" w:sz="8" w:space="0" w:color="366092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DeptID</w:t>
            </w:r>
            <w:proofErr w:type="spellEnd"/>
          </w:p>
        </w:tc>
        <w:tc>
          <w:tcPr>
            <w:tcW w:w="2920" w:type="dxa"/>
            <w:tcBorders>
              <w:top w:val="single" w:sz="8" w:space="0" w:color="366092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n-CA"/>
              </w:rPr>
              <w:t>DeptDesc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128-2566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Cariboo FC-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Reg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128-2567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Cariboo FC-Fuel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128-2570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Coastal FC-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Reg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128-2571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Coastal FC-Fuel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FLNRORD_1_3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128-2551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Corporate Services - Wildfire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FLNRORD_1_3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128-2554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Equipment Depot - Wildfire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FLNRORD_1_4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128-2553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Wildfire Operations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FLNRORD_1_4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128-2558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Fire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Prep Staff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FLNRORD_1_5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128-2580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Kamloops FC -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Reg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FLNRORD_1_5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128-2581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Kamloops FC - Fuel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FLNRORD_1_6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128-2610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Prince George FC -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Reg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FLNRORD_1_7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128-2601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Southeast FC -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Reg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FLNRORD_1_7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128-2602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Southeast FC - Fuel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FLNRORD_1_8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128-2552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Strategic Initiatives-Wildfire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FLNRORD_1_8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128-2590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Northwest FC  -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Reg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FLNRORD_1_9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128-2550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Wildfire Prevention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FLNRORD_1_9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128-2556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Director - Wildfire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FLNRORD_1_9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128-2557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Wildfire Risk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128-0700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 Corporate Initiatives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FLNRORD_2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128-0725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Strate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Initiatives Legislation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128-0735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AIB Major Projects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128-1441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CSM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Region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128-1442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CSM Skeena Region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128-1443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CSM Northeast Region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128-1450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Senior Area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- North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128-1451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Area Finance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- North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128-1425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CSM Kootenay/Boundary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128-1435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CSM Thompson Okanagan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128-1460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Senior Area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- South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128-1461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Reg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Fin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Kamloops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128-1465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CSM - Cariboo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128-1410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Records FOI &amp; Litigation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128-1430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Senior Area Manager-Coast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128-1432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CSM West Coast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128-1471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Area Finance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- Coast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128-1472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CSM South Coast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 Client Services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128-1480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Manager HQ FLNR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128-1482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Manager HQ ENV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128-1485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Manager HQ AP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128-1530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Facilities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FLNRORD_3_1_5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128-1534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Fleet and Assets Services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FLNRORD_3_2_1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128-1240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FSB Financial Operations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FLNRORD_3_2_2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128-1110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FSB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FinPlanReporting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FLNRORD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FLNRORD_3_2_2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128-1225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FSB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FinPlanReporting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AGRI ENV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FLNRORD_3_2_2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128-1335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FSB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FinPlanReporting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EMPR MIRR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FLNRORD_3_2_3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128-1100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FSB CFO FLNRORD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FLNRORD_3_2_3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128-1200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FSB CFO AGRI &amp; ENV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FLNRORD_3_2_3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128-1300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FSB CFO EMPR &amp; MIRR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FLNRORD_3_2_3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128-1340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FSB Fin Policy Compliance Proc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FLNRORD_3_2_3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128-1501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ADM EFO, MIRR ENV AGRI EMPR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FLNRORD_3_2_3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128-1640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Director PAWS MEEAI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FLNRORD_3_2_4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128-1350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FSB Revenue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FLNRORD_3_3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FLNRORD_3_3_1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128-1740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Architecture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FLNRORD_3_3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FLNRORD_3_3_2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128-1745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Business Service Desk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FLNRORD_3_3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FLNRORD_3_3_3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FLNRORD_3_3_3_1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Client Business Solution 1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FLNRORD_3_3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FLNRORD_3_3_3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FLNRORD_3_3_3_2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128-1750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Client Business Solution 2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FLNRORD_3_3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FLNRORD_3_3_4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128-1733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Communications Services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FLNRORD_3_3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FLNRORD_3_3_5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128-1765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Infrastructure Services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FLNRORD_3_3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FLNRORD_3_3_6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128-1710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Executive Director and CIO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FLNRORD_3_3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FLNRORD_3_3_6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128-1730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Technology Services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FLNRORD_3_3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FLNRORD_3_3_6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128-1760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IMB Service Management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FLNRORD_3_4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128-1620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Director PAWS FLNR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FLNRORD_3_4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128-1700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ADM EFO, FLNR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128-0500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DMO/ Executive Operations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128-0600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Associate Deputy Minister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128-2000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ADM Integrated Resources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128-2200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ED Integrated Operations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Div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128-3145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Archaeology Branch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FLNRORD_5_2_1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128-2110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compliance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FLNRORD_5_2_2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128-2141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Compliance Cariboo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FLNRORD_5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FLNRORD_5_2_2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128-2142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Compliance Kootenay/Boundary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FLNRORD_5_2_2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128-2144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Compliance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FLNRORD_5_2_2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128-2145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Compliance Northeast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FLNRORD_5_2_2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128-2146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Compliance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FLNRORD_5_2_2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128-2147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Compliance South Coast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FLNRORD_5_2_2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128-2148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Compliance Thompson/Ok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FLNRORD_5_2_2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128-2149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Compliance  West Coast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FLNRORD_5_3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FLNRORD_5_3_1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128-2210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Director,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GeoBC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FLNRORD_5_3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FLNRORD_5_3_1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128-2260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Base Mapping &amp; Cadastre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FLNRORD_5_3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FLNRORD_5_3_2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128-2220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NRS Decision Support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FLNRORD_5_4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128-3150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 Mountain Resorts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FLNRORD_5_4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128-3200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Director Heritage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FLNRORD_5_4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128-3201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Heritage Programs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FLNRORD_5_4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128-3202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Historic Places &amp; Stewardship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FLNRORD_5_5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128-2400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Rec Sites &amp; Trails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FLNRORD_6_1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128-0825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Business Transformation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FLNRORD_6_2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128-0800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ADMO NRTS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FLNRORD_6_2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128-0810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Transformation Portfolio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FLNRORD_6_2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128-0840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Innovation &amp; Integration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FLNRORD_7_1_1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128-2840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Forest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Analy&amp;InvDirector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FLNRORD_7_1_1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128-2842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Forest Analysis &amp; Data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FLNRORD_7_1_1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128-2846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Inventory Data Management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FLNRORD_7_1_2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128-0900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Office of the Chief Forester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FLNRORD_7_1_2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128-2844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Forest Inventory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FLNRORD_7_1_2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128-2848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LBIS Inventory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FLNRORD_7_1_2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128-2875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CLIMATE CHANGE INTEGRATED PLAN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FLNRORD_7_2_1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128-2850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Forest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Impr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Res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Dir/HQ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FLNRORD_7_2_1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128-2852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Seed Pest Management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FLNRORD_7_2_1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128-2855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Tree Seed Centre - Base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FLNRORD_7_2_1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128-2857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Tree Seed Centre - Recovery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FLNRORD_7_2_1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128-2860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Seed Orchard -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Pr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George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FLNRORD_7_2_1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128-2862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Seed Orchard -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Skimikin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FLNRORD_7_2_1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128-2864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Seed Orchard -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Kalamalka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FLNRORD_7_2_1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128-2868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Seed Orchard - Saanich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FLNRORD_7_2_1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128-2870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Seed Production Admin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FLNRORD_7_2_2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128-2851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Forest Genetics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FLNRORD_7_2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FLNRORD_7_2_2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128-2872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Forest Genetics Aux - Recovery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FLNRORD_8_1_1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128-5340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  Resource Ops Chilliwack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FLNRORD_8_1_2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128-5311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FN Consultations SC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FLNRORD_8_1_2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128-5350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Resource Ops Sea to Sky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FLNRORD_8_1_3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 South Coast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FLNRORD_8_1_3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128-5330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Resource Ops Powell River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FLNRORD_8_1_4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128-5310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Resource Authorizations SC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FLNRORD_8_1_4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128-5312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Authorizations SC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FLNRORD_8_1_4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128-5313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Front Counter BC SC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FLNRORD_8_1_4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128-5315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Water Allocation SC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FLNRORD_8_1_4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128-5316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Water Allocation SC - Surface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FLNRORD_8_1_4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128-5322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Flood &amp; Water Protection SC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FLNRORD_8_1_5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128-5314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Major Projects SC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FLNRORD_8_1_5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Dir Resource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SC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FLNRORD_8_1_5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128-5321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Fish&amp;Wildlife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Hunt. Anglin SC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FLNRORD_8_1_5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128-5323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Ecosystems Res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SC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FLNRORD_8_1_5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128-5325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 Initiatives Land Spat SC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128-5440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Campbell River District Office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128-5460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NICC District Office WC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128-5410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Pricing, Tenures &amp; Mines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128-5411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Pricing WC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128-5412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Tenures WC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128-5100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ADM Regional Operations Coast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128-5481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FN Consultations WC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128-5483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Water Allocations WC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128-5484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Front Counter BC WC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FLNRORD_8_2_4_1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128-5482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Authorizations WC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128-5422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Fish &amp; Wildlife WC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128-5423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Ecosystems WC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128-5424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Water Protection WC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128-5425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Initiatives WC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128-5426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 Initiatives Land/Spat WC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128-5427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Forest Stewardship WC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128-5428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Research WC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FLNRORD_8_2_6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128-5450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 Island District Office WC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FLNRORD_8_2_7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128-5150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Coastal Projects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FLNRORD_8_2_7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 West Coast Region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FLNRORD_8_2_7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Dir Resource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WC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FLNRORD_8_2_7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128-5430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Haida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Gwaii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District Office WC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FLNRORD_8_2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FLNRORD_8_2_7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128-5480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Director Authorizations WC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FLNRORD_9_1_1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128-8253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Ops NE Dawson Creek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FLNRORD_9_1_2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 NE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FLNRORD_9_1_2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128-8232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FN Consultations NE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FLNRORD_9_1_2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128-8240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Management NE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FLNRORD_9_1_2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128-8241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Fish, Wildlife&amp; Habitat NE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FLNRORD_9_1_2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128-8242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Ecosystems NE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FLNRORD_9_1_2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128-8243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Geomatics - Northeast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FLNRORD_9_1_2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128-8260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Major Projects NE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FLNRORD_9_1_3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128-8230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Authorizations NE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FLNRORD_9_1_3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128-8231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Front Counter BC NE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FLNRORD_9_1_3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128-8233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Land Decisions/Mines NE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FLNRORD_9_1_3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128-8252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Ops NE Ft Nelson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FLNRORD_9_2_1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Exec Dir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FLNRORD_9_2_1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128-7151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Resource Ops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/Mackenzie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FLNRORD_9_2_2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Dir Pricing &amp; Tenures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FLNRORD_9_2_2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128-7133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Project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FLNRORD_9_2_3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128-7150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Resource Ops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/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Pr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George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FLNRORD_9_2_4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128-7000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ADM Northern Area Ops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FLNRORD_9_2_4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128-7131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Front Counter BC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FLNRORD_9_2_4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128-7132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Authorizations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FLNRORD_9_2_4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128-7135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Lands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FLNRORD_9_2_4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128-7137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Water Stewardship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FLNRORD_9_2_5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128-7140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Resource Management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FLNRORD_9_2_5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128-7141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Fish, Wildlife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FLNRORD_9_2_5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128-7142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Research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FLNRORD_9_2_5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128-7143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Geomatics -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FLNRORD_9_2_5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128-7144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Landbase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Stewardship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FLNRORD_9_2_6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128-7152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Res Ops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Omineca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/Stuart Nechako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FLNRORD_9_3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FLNRORD_9_3_1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128-7251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Ops Kalum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FLNRORD_9_3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FLNRORD_9_3_2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128-7253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Resource Ops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Nadina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FLNRORD_9_3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FLNRORD_9_3_3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FLNRORD_9_3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FLNRORD_9_3_3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128-7230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Authorizations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FLNRORD_9_3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FLNRORD_9_3_3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128-7231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Front Counter BC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FLNRORD_9_3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FLNRORD_9_3_3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128-7232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FN Consultations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FLNRORD_9_3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FLNRORD_9_3_3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128-7235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Lands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FLNRORD_9_3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FLNRORD_9_3_3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128-7237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Water Stewardship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FLNRORD_9_3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FLNRORD_9_3_4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128-7234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Major Projects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FLNRORD_9_3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FLNRORD_9_3_4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128-7240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Management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FLNRORD_9_3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FLNRORD_9_3_4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128-7241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Fish, Wildlife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FLNRORD_9_3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FLNRORD_9_3_4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128-7242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Ecosystems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FLNRORD_9_3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FLNRORD_9_3_4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128-7243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Geomatics -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FLNRORD_9_3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FLNRORD_9_3_4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128-7244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Research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FLNRORD_9_3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FLNRORD_9_3_4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128-7260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Regional Initiatives Skeena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FLNRORD_9_3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FLNRORD_9_3_5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128-7252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1C044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 Ops Skeena/Stikine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FLNRORD_10_1_1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Resource Authorization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FLNRORD_10_1</w:t>
            </w:r>
          </w:p>
        </w:tc>
        <w:tc>
          <w:tcPr>
            <w:tcW w:w="3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FLNRORD_10_1_1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128-6145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Operations 100 Mile H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FLNRORD_10_1_2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128-6150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Operations Williams L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FLNRORD_10_1_3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128-6140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Operations Quesnel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FLNRORD_10_1_4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 Cariboo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FLNRORD_10_1</w:t>
            </w:r>
          </w:p>
        </w:tc>
        <w:tc>
          <w:tcPr>
            <w:tcW w:w="3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FLNRORD_10_1_4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128-6121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FN Consultation Cariboo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FLNRORD_10_1</w:t>
            </w:r>
          </w:p>
        </w:tc>
        <w:tc>
          <w:tcPr>
            <w:tcW w:w="3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FLNRORD_10_1_4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128-6122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Crown Lands Cariboo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FLNRORD_10_1</w:t>
            </w:r>
          </w:p>
        </w:tc>
        <w:tc>
          <w:tcPr>
            <w:tcW w:w="3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FLNRORD_10_1_4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128-6123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Front Counter BC Cariboo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FLNRORD_10_1</w:t>
            </w:r>
          </w:p>
        </w:tc>
        <w:tc>
          <w:tcPr>
            <w:tcW w:w="3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FLNRORD_10_1_4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128-6125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Water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Licensing &amp; Dam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Saf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FLNRORD_10_1_5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128-6130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Dir Resource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FLNRORD_10_1</w:t>
            </w:r>
          </w:p>
        </w:tc>
        <w:tc>
          <w:tcPr>
            <w:tcW w:w="3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FLNRORD_10_1_5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128-6133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Fish, Wildlife &amp; Habitat-Carib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FLNRORD_10_1</w:t>
            </w:r>
          </w:p>
        </w:tc>
        <w:tc>
          <w:tcPr>
            <w:tcW w:w="3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FLNRORD_10_1_5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128-6136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Research - Cariboo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FLNRORD_10_1</w:t>
            </w:r>
          </w:p>
        </w:tc>
        <w:tc>
          <w:tcPr>
            <w:tcW w:w="3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FLNRORD_10_1_5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128-6137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Geomatics - Cariboo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128-4060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Front Counter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FLNRORD_10_3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FLNRORD_10_3_1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RED Kootenay/Boundary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FLNRORD_10_3</w:t>
            </w:r>
          </w:p>
        </w:tc>
        <w:tc>
          <w:tcPr>
            <w:tcW w:w="3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FLNRORD_10_3_1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128-6221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Land Authorizations K/B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FLNRORD_10_3</w:t>
            </w:r>
          </w:p>
        </w:tc>
        <w:tc>
          <w:tcPr>
            <w:tcW w:w="3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FLNRORD_10_3_1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128-6223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Geomatics K/B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FLNRORD_10_3</w:t>
            </w:r>
          </w:p>
        </w:tc>
        <w:tc>
          <w:tcPr>
            <w:tcW w:w="3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FLNRORD_10_3_1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128-6224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FN Consultation K/B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FLNRORD_10_3</w:t>
            </w:r>
          </w:p>
        </w:tc>
        <w:tc>
          <w:tcPr>
            <w:tcW w:w="3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FLNRORD_10_3_1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128-6226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Front Counter BC K/B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FLNRORD_10_3</w:t>
            </w:r>
          </w:p>
        </w:tc>
        <w:tc>
          <w:tcPr>
            <w:tcW w:w="3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FLNRORD_10_3_1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128-6227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Public Safety/Precinct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KB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FLNRORD_10_3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FLNRORD_10_3_2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128-6230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Dir Resource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K/B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FLNRORD_10_3</w:t>
            </w:r>
          </w:p>
        </w:tc>
        <w:tc>
          <w:tcPr>
            <w:tcW w:w="3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FLNRORD_10_3_2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128-6233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Fish &amp; Wildlife K/B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FLNRORD_10_3</w:t>
            </w:r>
          </w:p>
        </w:tc>
        <w:tc>
          <w:tcPr>
            <w:tcW w:w="3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FLNRORD_10_3_2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128-6234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Habitat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K/B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FLNRORD_10_3</w:t>
            </w:r>
          </w:p>
        </w:tc>
        <w:tc>
          <w:tcPr>
            <w:tcW w:w="3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FLNRORD_10_3_2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128-6235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Recoverable HCTF F&amp;W K/B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FLNRORD_10_3</w:t>
            </w:r>
          </w:p>
        </w:tc>
        <w:tc>
          <w:tcPr>
            <w:tcW w:w="3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FLNRORD_10_3_2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128-6236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Recoverable F&amp;W K/B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FLNRORD_10_3</w:t>
            </w:r>
          </w:p>
        </w:tc>
        <w:tc>
          <w:tcPr>
            <w:tcW w:w="3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FLNRORD_10_3_2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128-6238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Sciences/Stewardship K/B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FLNRORD_10_3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FLNRORD_10_3_3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128-6245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Resource Operations Rocky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Moun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FLNRORD_10_3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FLNRORD_10_3_4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128-6250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Operations Selkirk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FLNRORD_10_4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128-2055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Range operations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FLNRORD_10_4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128-2060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IP &amp; ER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FLNRORD_10_5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FLNRORD_10_5_1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128-6385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Operations Cascades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FLNRORD_10_5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FLNRORD_10_5_2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128-6355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Operations Okanagan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FLNRORD_10_5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FLNRORD_10_5_3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128-6320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Pricing &amp; Tenures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FLNRORD_10_5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FLNRORD_10_5_4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128-6000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ADM Regional Operations South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FLNRORD_10_5</w:t>
            </w:r>
          </w:p>
        </w:tc>
        <w:tc>
          <w:tcPr>
            <w:tcW w:w="3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FLNRORD_10_5_4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128-6330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Resource Authorizations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FLNRORD_10_5</w:t>
            </w:r>
          </w:p>
        </w:tc>
        <w:tc>
          <w:tcPr>
            <w:tcW w:w="3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FLNRORD_10_5_4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128-6390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GROUNDWATER SOUTH AREA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FLNRORD_10_5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FLNRORD_10_5_5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128-6300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Exec Dir Thompson/Ok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FLNRORD_10_5</w:t>
            </w:r>
          </w:p>
        </w:tc>
        <w:tc>
          <w:tcPr>
            <w:tcW w:w="3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FLNRORD_10_5_5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128-6340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Dir Resource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FLNRORD_10_5</w:t>
            </w:r>
          </w:p>
        </w:tc>
        <w:tc>
          <w:tcPr>
            <w:tcW w:w="3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FLNRORD_10_5_5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128-6380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TOR Research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FLNRORD_10_5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FLNRORD_10_5_6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128-6370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Operations Kamloops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128-5200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Fish &amp; Wildlife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128-5210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Legislative &amp;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Reg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Reform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128-5230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Permit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Auth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Serv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 Bureau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128-5240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Wildlife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128-5250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Fisheries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Mgt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128-5260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Private Land &amp; WL Kamloops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Resource 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Mgmt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Objectives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FLNRORD_11_3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128-2830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Resource Practices Branch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FLNRORD_11_4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128-2800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ADM Resource Stewardship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FLNRORD_11_4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128-3050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Water Stewardship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FLNRORD_11_4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128-3075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Dir Comp Water Rights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FLNRORD_11_4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128-3078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River Forecast Centre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FLNRORD_11_4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128-3080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Utility Engineering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FLNRORD_11_4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128-3083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Licensing &amp; Allocation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FLNRORD_11_4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128-3085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Mgr</w:t>
            </w:r>
            <w:proofErr w:type="spellEnd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 xml:space="preserve"> Forecasting &amp; Dam Safety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FLNRORD_11_4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128-3090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Head Flood Safety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FLNRORD_12_1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128-3100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ADM, RDLI Division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FLNRORD_12_1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128-3135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Crown Land Ops &amp; Restoration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FLNRORD_12_1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128-3155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Lands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FLNRORD_12_2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128-2300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Rural Policy &amp; Programs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FLNRORD_12_2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128-2350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Regional Economic Operations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FLNRORD_12_2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128-2355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Community Wildfire Recovery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FLNRORD_12_2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128-2360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Provincial Disaster Recovery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FLNRORD_12_2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128-3175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Innovation Bio &amp; Indigenous Op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FLNRORD_13_1_1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128-2770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Babine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FLNRORD_13_1_2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128-2762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Cariboo-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Chilcotin</w:t>
            </w:r>
            <w:proofErr w:type="spellEnd"/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FLNRORD_13_1_3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128-2755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Chinook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FLNRORD_13_1_4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128-2750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Headquarters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FLNRORD_13_1_5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128-2776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Kamloops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FLNRORD_13_1_6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128-2774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Kootenay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FLNRORD_13_1_7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128-2778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Okanagan-Columbia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FLNRORD_13_1_8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128-2768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Peace-Liard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FLNRORD_13_1_9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128-2764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Prince George</w:t>
            </w:r>
          </w:p>
        </w:tc>
      </w:tr>
      <w:tr w:rsidR="001C044A" w:rsidRPr="001C044A" w:rsidTr="00E549E7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FLNRORD_13_1_10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128-2760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Seaward/</w:t>
            </w:r>
            <w:proofErr w:type="spellStart"/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Tlasta</w:t>
            </w:r>
            <w:proofErr w:type="spellEnd"/>
          </w:p>
        </w:tc>
      </w:tr>
      <w:tr w:rsidR="001C044A" w:rsidRPr="001C044A" w:rsidTr="00E549E7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FLNRORD_13_1_11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128-2772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Skeena</w:t>
            </w:r>
          </w:p>
        </w:tc>
      </w:tr>
      <w:tr w:rsidR="001C044A" w:rsidRPr="001C044A" w:rsidTr="00E549E7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FLNRORD_13_1_12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128-2758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Strait of Georgia</w:t>
            </w:r>
          </w:p>
        </w:tc>
      </w:tr>
      <w:tr w:rsidR="001C044A" w:rsidRPr="001C044A" w:rsidTr="00E549E7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FLNRORD_13_1_13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128-2766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BCTS Stuart-Nechako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ADM Office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128-2710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Trade and Export Policy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128-3010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First Nations Relations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128-3170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Comp &amp; Bus Analysis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128-3180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Economic Services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FLNRORD_13_3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Engineering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FLNRORD_13_4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128-3165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Forest Tenures</w:t>
            </w:r>
          </w:p>
        </w:tc>
      </w:tr>
      <w:tr w:rsidR="001C044A" w:rsidRPr="001C044A" w:rsidTr="001C044A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FLNRORD_13_5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128-2740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44A" w:rsidRPr="001C044A" w:rsidRDefault="001C044A" w:rsidP="00E549E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</w:pPr>
            <w:r w:rsidRPr="001C044A">
              <w:rPr>
                <w:rFonts w:eastAsia="Times New Roman" w:cs="Times New Roman"/>
                <w:color w:val="000000"/>
                <w:sz w:val="18"/>
                <w:szCs w:val="18"/>
                <w:lang w:eastAsia="en-CA"/>
              </w:rPr>
              <w:t>TOPFN Timber Pricing Branch</w:t>
            </w:r>
          </w:p>
        </w:tc>
      </w:tr>
    </w:tbl>
    <w:p w:rsidR="00BB4EE5" w:rsidRPr="00BB4EE5" w:rsidRDefault="00BB4EE5" w:rsidP="00BB4EE5"/>
    <w:sectPr w:rsidR="00BB4EE5" w:rsidRPr="00BB4EE5" w:rsidSect="00AB605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44A" w:rsidRDefault="001C044A" w:rsidP="00BB4EE5">
      <w:pPr>
        <w:spacing w:after="0" w:line="240" w:lineRule="auto"/>
      </w:pPr>
      <w:r>
        <w:separator/>
      </w:r>
    </w:p>
  </w:endnote>
  <w:endnote w:type="continuationSeparator" w:id="0">
    <w:p w:rsidR="001C044A" w:rsidRDefault="001C044A" w:rsidP="00BB4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Myriad Pro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ource Sans Pro Semibold">
    <w:altName w:val="Arial"/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right w:w="170" w:type="dxa"/>
      </w:tblCellMar>
      <w:tblLook w:val="04A0" w:firstRow="1" w:lastRow="0" w:firstColumn="1" w:lastColumn="0" w:noHBand="0" w:noVBand="1"/>
    </w:tblPr>
    <w:tblGrid>
      <w:gridCol w:w="9067"/>
      <w:gridCol w:w="571"/>
    </w:tblGrid>
    <w:tr w:rsidR="00E442AC" w:rsidTr="00E442AC">
      <w:tc>
        <w:tcPr>
          <w:tcW w:w="12299" w:type="dxa"/>
          <w:tcBorders>
            <w:right w:val="single" w:sz="4" w:space="0" w:color="7F7F7F" w:themeColor="text1" w:themeTint="80"/>
          </w:tcBorders>
        </w:tcPr>
        <w:p w:rsidR="00E442AC" w:rsidRDefault="00E442AC" w:rsidP="001C044A">
          <w:pPr>
            <w:pStyle w:val="Footer"/>
            <w:jc w:val="right"/>
            <w:rPr>
              <w:b/>
            </w:rPr>
          </w:pPr>
          <w:r>
            <w:rPr>
              <w:b/>
            </w:rPr>
            <w:t xml:space="preserve">Rollup Key: </w:t>
          </w:r>
          <w:r w:rsidR="001C044A" w:rsidRPr="001C044A">
            <w:rPr>
              <w:b/>
            </w:rPr>
            <w:t>Forests, Lands, Natural Resource Operations and Rural Development</w:t>
          </w:r>
        </w:p>
      </w:tc>
      <w:tc>
        <w:tcPr>
          <w:tcW w:w="644" w:type="dxa"/>
          <w:tcBorders>
            <w:left w:val="single" w:sz="4" w:space="0" w:color="7F7F7F" w:themeColor="text1" w:themeTint="80"/>
          </w:tcBorders>
        </w:tcPr>
        <w:p w:rsidR="00E442AC" w:rsidRDefault="00E442AC" w:rsidP="0093586F">
          <w:pPr>
            <w:pStyle w:val="Footer"/>
            <w:tabs>
              <w:tab w:val="left" w:pos="36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PAGE   \* MERGEFORMAT </w:instrText>
          </w:r>
          <w:r>
            <w:rPr>
              <w:b/>
            </w:rPr>
            <w:fldChar w:fldCharType="separate"/>
          </w:r>
          <w:r w:rsidR="001C044A">
            <w:rPr>
              <w:b/>
              <w:noProof/>
            </w:rPr>
            <w:t>37</w:t>
          </w:r>
          <w:r>
            <w:rPr>
              <w:b/>
              <w:noProof/>
            </w:rPr>
            <w:fldChar w:fldCharType="end"/>
          </w:r>
        </w:p>
      </w:tc>
    </w:tr>
  </w:tbl>
  <w:p w:rsidR="00E442AC" w:rsidRDefault="00E442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44A" w:rsidRDefault="001C044A" w:rsidP="00BB4EE5">
      <w:pPr>
        <w:spacing w:after="0" w:line="240" w:lineRule="auto"/>
      </w:pPr>
      <w:r>
        <w:separator/>
      </w:r>
    </w:p>
  </w:footnote>
  <w:footnote w:type="continuationSeparator" w:id="0">
    <w:p w:rsidR="001C044A" w:rsidRDefault="001C044A" w:rsidP="00BB4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EE5" w:rsidRDefault="00E442AC">
    <w:pPr>
      <w:pStyle w:val="Header"/>
    </w:pPr>
    <w:r>
      <w:t>BC Stats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44A"/>
    <w:rsid w:val="000066E0"/>
    <w:rsid w:val="001C044A"/>
    <w:rsid w:val="001E01A9"/>
    <w:rsid w:val="005F2D52"/>
    <w:rsid w:val="005F4289"/>
    <w:rsid w:val="00705FE9"/>
    <w:rsid w:val="009B3CCB"/>
    <w:rsid w:val="00A446FD"/>
    <w:rsid w:val="00AB605A"/>
    <w:rsid w:val="00BB4EE5"/>
    <w:rsid w:val="00E4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6FD"/>
    <w:pPr>
      <w:spacing w:line="300" w:lineRule="auto"/>
    </w:pPr>
    <w:rPr>
      <w:rFonts w:ascii="Myriad Pro" w:hAnsi="Myriad Pro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1A9"/>
    <w:pPr>
      <w:keepNext/>
      <w:keepLines/>
      <w:pBdr>
        <w:bottom w:val="dotted" w:sz="4" w:space="1" w:color="4F81BD" w:themeColor="accent1"/>
      </w:pBdr>
      <w:spacing w:before="360" w:after="360" w:line="240" w:lineRule="auto"/>
      <w:outlineLvl w:val="0"/>
    </w:pPr>
    <w:rPr>
      <w:rFonts w:eastAsiaTheme="majorEastAsia" w:cstheme="majorBidi"/>
      <w:b/>
      <w:bCs/>
      <w:color w:val="114F8B"/>
      <w:sz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446FD"/>
    <w:pPr>
      <w:outlineLvl w:val="1"/>
    </w:pPr>
    <w:rPr>
      <w:b w:val="0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6FD"/>
    <w:pPr>
      <w:keepNext/>
      <w:keepLines/>
      <w:spacing w:before="480" w:after="240" w:line="240" w:lineRule="auto"/>
      <w:outlineLvl w:val="4"/>
    </w:pPr>
    <w:rPr>
      <w:rFonts w:ascii="Source Sans Pro Semibold" w:eastAsiaTheme="majorEastAsia" w:hAnsi="Source Sans Pro Semibold" w:cstheme="majorBidi"/>
      <w:color w:val="auto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6FD"/>
    <w:pPr>
      <w:keepNext/>
      <w:keepLines/>
      <w:spacing w:before="440" w:after="20" w:line="240" w:lineRule="auto"/>
      <w:outlineLvl w:val="5"/>
    </w:pPr>
    <w:rPr>
      <w:rFonts w:ascii="Source Sans Pro Semibold" w:eastAsiaTheme="majorEastAsia" w:hAnsi="Source Sans Pro Semibold" w:cstheme="majorBidi"/>
      <w:iCs/>
      <w:color w:val="auto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6FD"/>
    <w:pPr>
      <w:keepNext/>
      <w:keepLines/>
      <w:spacing w:before="440" w:after="220" w:line="240" w:lineRule="auto"/>
      <w:outlineLvl w:val="6"/>
    </w:pPr>
    <w:rPr>
      <w:rFonts w:ascii="Source Sans Pro Semibold" w:eastAsiaTheme="majorEastAsia" w:hAnsi="Source Sans Pro Semibold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6FD"/>
    <w:pPr>
      <w:keepNext/>
      <w:keepLines/>
      <w:spacing w:before="400" w:line="240" w:lineRule="auto"/>
      <w:outlineLvl w:val="7"/>
    </w:pPr>
    <w:rPr>
      <w:rFonts w:ascii="Source Sans Pro Semibold" w:eastAsiaTheme="majorEastAsia" w:hAnsi="Source Sans Pro Semibold" w:cstheme="majorBidi"/>
      <w:color w:val="auto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6FD"/>
    <w:pPr>
      <w:keepNext/>
      <w:keepLines/>
      <w:spacing w:before="400" w:line="240" w:lineRule="auto"/>
      <w:outlineLvl w:val="8"/>
    </w:pPr>
    <w:rPr>
      <w:rFonts w:ascii="Source Sans Pro Semibold" w:eastAsiaTheme="majorEastAsia" w:hAnsi="Source Sans Pro Semibold" w:cstheme="majorBidi"/>
      <w:iCs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1A9"/>
    <w:rPr>
      <w:rFonts w:ascii="Myriad Pro" w:eastAsiaTheme="majorEastAsia" w:hAnsi="Myriad Pro" w:cstheme="majorBidi"/>
      <w:b/>
      <w:bCs/>
      <w:color w:val="114F8B"/>
      <w:sz w:val="56"/>
    </w:rPr>
  </w:style>
  <w:style w:type="paragraph" w:styleId="Title">
    <w:name w:val="Title"/>
    <w:basedOn w:val="Normal"/>
    <w:next w:val="Normal"/>
    <w:link w:val="TitleChar"/>
    <w:uiPriority w:val="10"/>
    <w:qFormat/>
    <w:rsid w:val="00E442AC"/>
    <w:pPr>
      <w:spacing w:before="200" w:after="120" w:line="240" w:lineRule="auto"/>
    </w:pPr>
    <w:rPr>
      <w:color w:val="114F8B"/>
      <w:sz w:val="6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42AC"/>
    <w:rPr>
      <w:rFonts w:ascii="Myriad Pro" w:hAnsi="Myriad Pro"/>
      <w:color w:val="114F8B"/>
      <w:sz w:val="64"/>
      <w:szCs w:val="72"/>
    </w:rPr>
  </w:style>
  <w:style w:type="paragraph" w:customStyle="1" w:styleId="Hightlights">
    <w:name w:val="Hightlights"/>
    <w:basedOn w:val="Normal"/>
    <w:qFormat/>
    <w:rsid w:val="00A446FD"/>
    <w:pPr>
      <w:shd w:val="clear" w:color="auto" w:fill="1F497D" w:themeFill="text2"/>
      <w:spacing w:after="0" w:line="276" w:lineRule="auto"/>
    </w:pPr>
    <w:rPr>
      <w:color w:val="FFFFFF" w:themeColor="background1"/>
    </w:rPr>
  </w:style>
  <w:style w:type="paragraph" w:customStyle="1" w:styleId="ChartTitle">
    <w:name w:val="Chart Title"/>
    <w:basedOn w:val="NoSpacing"/>
    <w:qFormat/>
    <w:rsid w:val="00A446FD"/>
  </w:style>
  <w:style w:type="paragraph" w:styleId="NoSpacing">
    <w:name w:val="No Spacing"/>
    <w:link w:val="NoSpacingChar"/>
    <w:uiPriority w:val="1"/>
    <w:qFormat/>
    <w:rsid w:val="00A446FD"/>
    <w:pPr>
      <w:spacing w:after="0" w:line="240" w:lineRule="auto"/>
    </w:pPr>
    <w:rPr>
      <w:rFonts w:ascii="Myriad Pro" w:hAnsi="Myriad Pro"/>
      <w:color w:val="404040" w:themeColor="text1" w:themeTint="BF"/>
    </w:rPr>
  </w:style>
  <w:style w:type="paragraph" w:customStyle="1" w:styleId="Source">
    <w:name w:val="Source"/>
    <w:basedOn w:val="Normal"/>
    <w:qFormat/>
    <w:rsid w:val="00A446FD"/>
    <w:pPr>
      <w:spacing w:line="276" w:lineRule="auto"/>
    </w:pPr>
    <w:rPr>
      <w:color w:val="7F7F7F" w:themeColor="text1" w:themeTint="80"/>
      <w:sz w:val="20"/>
    </w:rPr>
  </w:style>
  <w:style w:type="paragraph" w:customStyle="1" w:styleId="Callout">
    <w:name w:val="Callout"/>
    <w:basedOn w:val="Normal"/>
    <w:qFormat/>
    <w:rsid w:val="00E442AC"/>
    <w:pPr>
      <w:pBdr>
        <w:top w:val="single" w:sz="24" w:space="6" w:color="FFFFFF" w:themeColor="background1"/>
        <w:left w:val="single" w:sz="24" w:space="4" w:color="FFFFFF" w:themeColor="background1"/>
        <w:bottom w:val="single" w:sz="24" w:space="6" w:color="FFFFFF" w:themeColor="background1"/>
        <w:right w:val="single" w:sz="24" w:space="4" w:color="FFFFFF" w:themeColor="background1"/>
      </w:pBdr>
      <w:shd w:val="clear" w:color="auto" w:fill="17A1E3"/>
      <w:spacing w:before="120"/>
    </w:pPr>
    <w:rPr>
      <w:color w:val="FFFFFF" w:themeColor="background1"/>
      <w:sz w:val="32"/>
    </w:rPr>
  </w:style>
  <w:style w:type="paragraph" w:customStyle="1" w:styleId="Sub-title">
    <w:name w:val="Sub-title"/>
    <w:basedOn w:val="Title"/>
    <w:link w:val="Sub-titleChar"/>
    <w:qFormat/>
    <w:rsid w:val="00A446FD"/>
    <w:rPr>
      <w:i/>
      <w:sz w:val="48"/>
    </w:rPr>
  </w:style>
  <w:style w:type="character" w:customStyle="1" w:styleId="Sub-titleChar">
    <w:name w:val="Sub-title Char"/>
    <w:basedOn w:val="TitleChar"/>
    <w:link w:val="Sub-title"/>
    <w:rsid w:val="00A446FD"/>
    <w:rPr>
      <w:rFonts w:ascii="Myriad Pro" w:hAnsi="Myriad Pro"/>
      <w:i/>
      <w:color w:val="114F8B"/>
      <w:sz w:val="48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A446FD"/>
    <w:rPr>
      <w:rFonts w:ascii="Myriad Pro" w:eastAsiaTheme="majorEastAsia" w:hAnsi="Myriad Pro" w:cstheme="majorBidi"/>
      <w:b/>
      <w:bCs/>
      <w:color w:val="114F8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6FD"/>
    <w:rPr>
      <w:rFonts w:ascii="Source Sans Pro Semibold" w:eastAsiaTheme="majorEastAsia" w:hAnsi="Source Sans Pro Semibold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6FD"/>
    <w:rPr>
      <w:rFonts w:ascii="Source Sans Pro Semibold" w:eastAsiaTheme="majorEastAsia" w:hAnsi="Source Sans Pro Semibold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6FD"/>
    <w:rPr>
      <w:rFonts w:ascii="Source Sans Pro Semibold" w:eastAsiaTheme="majorEastAsia" w:hAnsi="Source Sans Pro Semibold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6FD"/>
    <w:rPr>
      <w:rFonts w:ascii="Source Sans Pro Semibold" w:eastAsiaTheme="majorEastAsia" w:hAnsi="Source Sans Pro Semibold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6FD"/>
    <w:rPr>
      <w:rFonts w:ascii="Source Sans Pro Semibold" w:eastAsiaTheme="majorEastAsia" w:hAnsi="Source Sans Pro Semibold" w:cstheme="majorBidi"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46FD"/>
    <w:pPr>
      <w:spacing w:line="240" w:lineRule="auto"/>
    </w:pPr>
    <w:rPr>
      <w:bCs/>
      <w:color w:val="7F7F7F" w:themeColor="text1" w:themeTint="80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446FD"/>
    <w:rPr>
      <w:rFonts w:ascii="Myriad Pro" w:hAnsi="Myriad Pro"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46FD"/>
    <w:pPr>
      <w:spacing w:before="480" w:after="0" w:line="276" w:lineRule="auto"/>
      <w:outlineLvl w:val="9"/>
    </w:pPr>
    <w:rPr>
      <w:rFonts w:asciiTheme="majorHAnsi" w:hAnsiTheme="majorHAnsi"/>
      <w:color w:val="aut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B4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EE5"/>
    <w:rPr>
      <w:rFonts w:ascii="Myriad Pro" w:hAnsi="Myriad Pro"/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BB4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EE5"/>
    <w:rPr>
      <w:rFonts w:ascii="Myriad Pro" w:hAnsi="Myriad Pro"/>
      <w:color w:val="404040" w:themeColor="text1" w:themeTint="BF"/>
    </w:rPr>
  </w:style>
  <w:style w:type="character" w:styleId="Hyperlink">
    <w:name w:val="Hyperlink"/>
    <w:basedOn w:val="DefaultParagraphFont"/>
    <w:uiPriority w:val="99"/>
    <w:semiHidden/>
    <w:unhideWhenUsed/>
    <w:rsid w:val="00BB4E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4EE5"/>
    <w:rPr>
      <w:color w:val="800080"/>
      <w:u w:val="single"/>
    </w:rPr>
  </w:style>
  <w:style w:type="paragraph" w:customStyle="1" w:styleId="xl65">
    <w:name w:val="xl65"/>
    <w:basedOn w:val="Normal"/>
    <w:rsid w:val="000066E0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18"/>
      <w:szCs w:val="18"/>
      <w:lang w:eastAsia="en-CA"/>
    </w:rPr>
  </w:style>
  <w:style w:type="paragraph" w:customStyle="1" w:styleId="xl66">
    <w:name w:val="xl66"/>
    <w:basedOn w:val="Normal"/>
    <w:rsid w:val="001C044A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18"/>
      <w:szCs w:val="18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6FD"/>
    <w:pPr>
      <w:spacing w:line="300" w:lineRule="auto"/>
    </w:pPr>
    <w:rPr>
      <w:rFonts w:ascii="Myriad Pro" w:hAnsi="Myriad Pro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1A9"/>
    <w:pPr>
      <w:keepNext/>
      <w:keepLines/>
      <w:pBdr>
        <w:bottom w:val="dotted" w:sz="4" w:space="1" w:color="4F81BD" w:themeColor="accent1"/>
      </w:pBdr>
      <w:spacing w:before="360" w:after="360" w:line="240" w:lineRule="auto"/>
      <w:outlineLvl w:val="0"/>
    </w:pPr>
    <w:rPr>
      <w:rFonts w:eastAsiaTheme="majorEastAsia" w:cstheme="majorBidi"/>
      <w:b/>
      <w:bCs/>
      <w:color w:val="114F8B"/>
      <w:sz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446FD"/>
    <w:pPr>
      <w:outlineLvl w:val="1"/>
    </w:pPr>
    <w:rPr>
      <w:b w:val="0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6FD"/>
    <w:pPr>
      <w:keepNext/>
      <w:keepLines/>
      <w:spacing w:before="480" w:after="240" w:line="240" w:lineRule="auto"/>
      <w:outlineLvl w:val="4"/>
    </w:pPr>
    <w:rPr>
      <w:rFonts w:ascii="Source Sans Pro Semibold" w:eastAsiaTheme="majorEastAsia" w:hAnsi="Source Sans Pro Semibold" w:cstheme="majorBidi"/>
      <w:color w:val="auto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6FD"/>
    <w:pPr>
      <w:keepNext/>
      <w:keepLines/>
      <w:spacing w:before="440" w:after="20" w:line="240" w:lineRule="auto"/>
      <w:outlineLvl w:val="5"/>
    </w:pPr>
    <w:rPr>
      <w:rFonts w:ascii="Source Sans Pro Semibold" w:eastAsiaTheme="majorEastAsia" w:hAnsi="Source Sans Pro Semibold" w:cstheme="majorBidi"/>
      <w:iCs/>
      <w:color w:val="auto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6FD"/>
    <w:pPr>
      <w:keepNext/>
      <w:keepLines/>
      <w:spacing w:before="440" w:after="220" w:line="240" w:lineRule="auto"/>
      <w:outlineLvl w:val="6"/>
    </w:pPr>
    <w:rPr>
      <w:rFonts w:ascii="Source Sans Pro Semibold" w:eastAsiaTheme="majorEastAsia" w:hAnsi="Source Sans Pro Semibold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6FD"/>
    <w:pPr>
      <w:keepNext/>
      <w:keepLines/>
      <w:spacing w:before="400" w:line="240" w:lineRule="auto"/>
      <w:outlineLvl w:val="7"/>
    </w:pPr>
    <w:rPr>
      <w:rFonts w:ascii="Source Sans Pro Semibold" w:eastAsiaTheme="majorEastAsia" w:hAnsi="Source Sans Pro Semibold" w:cstheme="majorBidi"/>
      <w:color w:val="auto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6FD"/>
    <w:pPr>
      <w:keepNext/>
      <w:keepLines/>
      <w:spacing w:before="400" w:line="240" w:lineRule="auto"/>
      <w:outlineLvl w:val="8"/>
    </w:pPr>
    <w:rPr>
      <w:rFonts w:ascii="Source Sans Pro Semibold" w:eastAsiaTheme="majorEastAsia" w:hAnsi="Source Sans Pro Semibold" w:cstheme="majorBidi"/>
      <w:iCs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1A9"/>
    <w:rPr>
      <w:rFonts w:ascii="Myriad Pro" w:eastAsiaTheme="majorEastAsia" w:hAnsi="Myriad Pro" w:cstheme="majorBidi"/>
      <w:b/>
      <w:bCs/>
      <w:color w:val="114F8B"/>
      <w:sz w:val="56"/>
    </w:rPr>
  </w:style>
  <w:style w:type="paragraph" w:styleId="Title">
    <w:name w:val="Title"/>
    <w:basedOn w:val="Normal"/>
    <w:next w:val="Normal"/>
    <w:link w:val="TitleChar"/>
    <w:uiPriority w:val="10"/>
    <w:qFormat/>
    <w:rsid w:val="00E442AC"/>
    <w:pPr>
      <w:spacing w:before="200" w:after="120" w:line="240" w:lineRule="auto"/>
    </w:pPr>
    <w:rPr>
      <w:color w:val="114F8B"/>
      <w:sz w:val="6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42AC"/>
    <w:rPr>
      <w:rFonts w:ascii="Myriad Pro" w:hAnsi="Myriad Pro"/>
      <w:color w:val="114F8B"/>
      <w:sz w:val="64"/>
      <w:szCs w:val="72"/>
    </w:rPr>
  </w:style>
  <w:style w:type="paragraph" w:customStyle="1" w:styleId="Hightlights">
    <w:name w:val="Hightlights"/>
    <w:basedOn w:val="Normal"/>
    <w:qFormat/>
    <w:rsid w:val="00A446FD"/>
    <w:pPr>
      <w:shd w:val="clear" w:color="auto" w:fill="1F497D" w:themeFill="text2"/>
      <w:spacing w:after="0" w:line="276" w:lineRule="auto"/>
    </w:pPr>
    <w:rPr>
      <w:color w:val="FFFFFF" w:themeColor="background1"/>
    </w:rPr>
  </w:style>
  <w:style w:type="paragraph" w:customStyle="1" w:styleId="ChartTitle">
    <w:name w:val="Chart Title"/>
    <w:basedOn w:val="NoSpacing"/>
    <w:qFormat/>
    <w:rsid w:val="00A446FD"/>
  </w:style>
  <w:style w:type="paragraph" w:styleId="NoSpacing">
    <w:name w:val="No Spacing"/>
    <w:link w:val="NoSpacingChar"/>
    <w:uiPriority w:val="1"/>
    <w:qFormat/>
    <w:rsid w:val="00A446FD"/>
    <w:pPr>
      <w:spacing w:after="0" w:line="240" w:lineRule="auto"/>
    </w:pPr>
    <w:rPr>
      <w:rFonts w:ascii="Myriad Pro" w:hAnsi="Myriad Pro"/>
      <w:color w:val="404040" w:themeColor="text1" w:themeTint="BF"/>
    </w:rPr>
  </w:style>
  <w:style w:type="paragraph" w:customStyle="1" w:styleId="Source">
    <w:name w:val="Source"/>
    <w:basedOn w:val="Normal"/>
    <w:qFormat/>
    <w:rsid w:val="00A446FD"/>
    <w:pPr>
      <w:spacing w:line="276" w:lineRule="auto"/>
    </w:pPr>
    <w:rPr>
      <w:color w:val="7F7F7F" w:themeColor="text1" w:themeTint="80"/>
      <w:sz w:val="20"/>
    </w:rPr>
  </w:style>
  <w:style w:type="paragraph" w:customStyle="1" w:styleId="Callout">
    <w:name w:val="Callout"/>
    <w:basedOn w:val="Normal"/>
    <w:qFormat/>
    <w:rsid w:val="00E442AC"/>
    <w:pPr>
      <w:pBdr>
        <w:top w:val="single" w:sz="24" w:space="6" w:color="FFFFFF" w:themeColor="background1"/>
        <w:left w:val="single" w:sz="24" w:space="4" w:color="FFFFFF" w:themeColor="background1"/>
        <w:bottom w:val="single" w:sz="24" w:space="6" w:color="FFFFFF" w:themeColor="background1"/>
        <w:right w:val="single" w:sz="24" w:space="4" w:color="FFFFFF" w:themeColor="background1"/>
      </w:pBdr>
      <w:shd w:val="clear" w:color="auto" w:fill="17A1E3"/>
      <w:spacing w:before="120"/>
    </w:pPr>
    <w:rPr>
      <w:color w:val="FFFFFF" w:themeColor="background1"/>
      <w:sz w:val="32"/>
    </w:rPr>
  </w:style>
  <w:style w:type="paragraph" w:customStyle="1" w:styleId="Sub-title">
    <w:name w:val="Sub-title"/>
    <w:basedOn w:val="Title"/>
    <w:link w:val="Sub-titleChar"/>
    <w:qFormat/>
    <w:rsid w:val="00A446FD"/>
    <w:rPr>
      <w:i/>
      <w:sz w:val="48"/>
    </w:rPr>
  </w:style>
  <w:style w:type="character" w:customStyle="1" w:styleId="Sub-titleChar">
    <w:name w:val="Sub-title Char"/>
    <w:basedOn w:val="TitleChar"/>
    <w:link w:val="Sub-title"/>
    <w:rsid w:val="00A446FD"/>
    <w:rPr>
      <w:rFonts w:ascii="Myriad Pro" w:hAnsi="Myriad Pro"/>
      <w:i/>
      <w:color w:val="114F8B"/>
      <w:sz w:val="48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A446FD"/>
    <w:rPr>
      <w:rFonts w:ascii="Myriad Pro" w:eastAsiaTheme="majorEastAsia" w:hAnsi="Myriad Pro" w:cstheme="majorBidi"/>
      <w:b/>
      <w:bCs/>
      <w:color w:val="114F8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6FD"/>
    <w:rPr>
      <w:rFonts w:ascii="Source Sans Pro Semibold" w:eastAsiaTheme="majorEastAsia" w:hAnsi="Source Sans Pro Semibold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6FD"/>
    <w:rPr>
      <w:rFonts w:ascii="Source Sans Pro Semibold" w:eastAsiaTheme="majorEastAsia" w:hAnsi="Source Sans Pro Semibold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6FD"/>
    <w:rPr>
      <w:rFonts w:ascii="Source Sans Pro Semibold" w:eastAsiaTheme="majorEastAsia" w:hAnsi="Source Sans Pro Semibold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6FD"/>
    <w:rPr>
      <w:rFonts w:ascii="Source Sans Pro Semibold" w:eastAsiaTheme="majorEastAsia" w:hAnsi="Source Sans Pro Semibold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6FD"/>
    <w:rPr>
      <w:rFonts w:ascii="Source Sans Pro Semibold" w:eastAsiaTheme="majorEastAsia" w:hAnsi="Source Sans Pro Semibold" w:cstheme="majorBidi"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46FD"/>
    <w:pPr>
      <w:spacing w:line="240" w:lineRule="auto"/>
    </w:pPr>
    <w:rPr>
      <w:bCs/>
      <w:color w:val="7F7F7F" w:themeColor="text1" w:themeTint="80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446FD"/>
    <w:rPr>
      <w:rFonts w:ascii="Myriad Pro" w:hAnsi="Myriad Pro"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46FD"/>
    <w:pPr>
      <w:spacing w:before="480" w:after="0" w:line="276" w:lineRule="auto"/>
      <w:outlineLvl w:val="9"/>
    </w:pPr>
    <w:rPr>
      <w:rFonts w:asciiTheme="majorHAnsi" w:hAnsiTheme="majorHAnsi"/>
      <w:color w:val="aut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B4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EE5"/>
    <w:rPr>
      <w:rFonts w:ascii="Myriad Pro" w:hAnsi="Myriad Pro"/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BB4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EE5"/>
    <w:rPr>
      <w:rFonts w:ascii="Myriad Pro" w:hAnsi="Myriad Pro"/>
      <w:color w:val="404040" w:themeColor="text1" w:themeTint="BF"/>
    </w:rPr>
  </w:style>
  <w:style w:type="character" w:styleId="Hyperlink">
    <w:name w:val="Hyperlink"/>
    <w:basedOn w:val="DefaultParagraphFont"/>
    <w:uiPriority w:val="99"/>
    <w:semiHidden/>
    <w:unhideWhenUsed/>
    <w:rsid w:val="00BB4E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4EE5"/>
    <w:rPr>
      <w:color w:val="800080"/>
      <w:u w:val="single"/>
    </w:rPr>
  </w:style>
  <w:style w:type="paragraph" w:customStyle="1" w:styleId="xl65">
    <w:name w:val="xl65"/>
    <w:basedOn w:val="Normal"/>
    <w:rsid w:val="000066E0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18"/>
      <w:szCs w:val="18"/>
      <w:lang w:eastAsia="en-CA"/>
    </w:rPr>
  </w:style>
  <w:style w:type="paragraph" w:customStyle="1" w:styleId="xl66">
    <w:name w:val="xl66"/>
    <w:basedOn w:val="Normal"/>
    <w:rsid w:val="001C044A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18"/>
      <w:szCs w:val="1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00_ERAP\WES%20Program\Core\2018\Development\Communications\ERAP%20Portal\Rollup%20Key%20Template.dotx" TargetMode="External"/></Relationships>
</file>

<file path=word/theme/theme1.xml><?xml version="1.0" encoding="utf-8"?>
<a:theme xmlns:a="http://schemas.openxmlformats.org/drawingml/2006/main" name="BC Stats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CStats 2012">
      <a:majorFont>
        <a:latin typeface="Myriad Pro"/>
        <a:ea typeface=""/>
        <a:cs typeface=""/>
      </a:majorFont>
      <a:minorFont>
        <a:latin typeface="Adobe Garamond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Rollup Key Template</Template>
  <TotalTime>13</TotalTime>
  <Pages>37</Pages>
  <Words>10953</Words>
  <Characters>62438</Characters>
  <Application>Microsoft Office Word</Application>
  <DocSecurity>0</DocSecurity>
  <Lines>520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73245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Armour</dc:creator>
  <cp:lastModifiedBy>Kyle Armour</cp:lastModifiedBy>
  <cp:revision>1</cp:revision>
  <dcterms:created xsi:type="dcterms:W3CDTF">2018-04-16T20:47:00Z</dcterms:created>
  <dcterms:modified xsi:type="dcterms:W3CDTF">2018-04-16T21:00:00Z</dcterms:modified>
</cp:coreProperties>
</file>